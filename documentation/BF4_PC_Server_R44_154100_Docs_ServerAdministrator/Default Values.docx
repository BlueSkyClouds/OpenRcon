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37" w:after="0" w:line="240" w:lineRule="auto"/>
        <w:ind w:left="256" w:right="-20"/>
        <w:jc w:val="left"/>
        <w:rPr>
          <w:rFonts w:ascii="Cambria" w:hAnsi="Cambria" w:cs="Cambria" w:eastAsia="Cambria"/>
          <w:sz w:val="52"/>
          <w:szCs w:val="52"/>
        </w:rPr>
      </w:pPr>
      <w:rPr/>
      <w:r>
        <w:rPr/>
        <w:pict>
          <v:group style="position:absolute;margin-left:69.400002pt;margin-top:36.875061pt;width:456.55pt;height:.1pt;mso-position-horizontal-relative:page;mso-position-vertical-relative:paragraph;z-index:-669" coordorigin="1388,738" coordsize="9131,2">
            <v:shape style="position:absolute;left:1388;top:738;width:9131;height:2" coordorigin="1388,738" coordsize="9131,0" path="m1388,738l10519,738e" filled="f" stroked="t" strokeweight="1.06pt" strokecolor="#4F81BA">
              <v:path arrowok="t"/>
            </v:shape>
          </v:group>
          <w10:wrap type="none"/>
        </w:pict>
      </w:r>
      <w:r>
        <w:rPr>
          <w:rFonts w:ascii="Cambria" w:hAnsi="Cambria" w:cs="Cambria" w:eastAsia="Cambria"/>
          <w:sz w:val="52"/>
          <w:szCs w:val="52"/>
          <w:color w:val="17365D"/>
          <w:spacing w:val="8"/>
          <w:w w:val="100"/>
        </w:rPr>
        <w:t>D</w:t>
      </w:r>
      <w:r>
        <w:rPr>
          <w:rFonts w:ascii="Cambria" w:hAnsi="Cambria" w:cs="Cambria" w:eastAsia="Cambria"/>
          <w:sz w:val="52"/>
          <w:szCs w:val="52"/>
          <w:color w:val="17365D"/>
          <w:spacing w:val="3"/>
          <w:w w:val="100"/>
        </w:rPr>
        <w:t>e</w:t>
      </w:r>
      <w:r>
        <w:rPr>
          <w:rFonts w:ascii="Cambria" w:hAnsi="Cambria" w:cs="Cambria" w:eastAsia="Cambria"/>
          <w:sz w:val="52"/>
          <w:szCs w:val="52"/>
          <w:color w:val="17365D"/>
          <w:spacing w:val="-2"/>
          <w:w w:val="100"/>
        </w:rPr>
        <w:t>f</w:t>
      </w:r>
      <w:r>
        <w:rPr>
          <w:rFonts w:ascii="Cambria" w:hAnsi="Cambria" w:cs="Cambria" w:eastAsia="Cambria"/>
          <w:sz w:val="52"/>
          <w:szCs w:val="52"/>
          <w:color w:val="17365D"/>
          <w:spacing w:val="5"/>
          <w:w w:val="100"/>
        </w:rPr>
        <w:t>a</w:t>
      </w:r>
      <w:r>
        <w:rPr>
          <w:rFonts w:ascii="Cambria" w:hAnsi="Cambria" w:cs="Cambria" w:eastAsia="Cambria"/>
          <w:sz w:val="52"/>
          <w:szCs w:val="52"/>
          <w:color w:val="17365D"/>
          <w:spacing w:val="3"/>
          <w:w w:val="100"/>
        </w:rPr>
        <w:t>u</w:t>
      </w:r>
      <w:r>
        <w:rPr>
          <w:rFonts w:ascii="Cambria" w:hAnsi="Cambria" w:cs="Cambria" w:eastAsia="Cambria"/>
          <w:sz w:val="52"/>
          <w:szCs w:val="52"/>
          <w:color w:val="17365D"/>
          <w:spacing w:val="7"/>
          <w:w w:val="100"/>
        </w:rPr>
        <w:t>l</w:t>
      </w:r>
      <w:r>
        <w:rPr>
          <w:rFonts w:ascii="Cambria" w:hAnsi="Cambria" w:cs="Cambria" w:eastAsia="Cambria"/>
          <w:sz w:val="52"/>
          <w:szCs w:val="52"/>
          <w:color w:val="17365D"/>
          <w:spacing w:val="0"/>
          <w:w w:val="100"/>
        </w:rPr>
        <w:t>t</w:t>
      </w:r>
      <w:r>
        <w:rPr>
          <w:rFonts w:ascii="Cambria" w:hAnsi="Cambria" w:cs="Cambria" w:eastAsia="Cambria"/>
          <w:sz w:val="52"/>
          <w:szCs w:val="52"/>
          <w:color w:val="17365D"/>
          <w:spacing w:val="7"/>
          <w:w w:val="100"/>
        </w:rPr>
        <w:t> </w:t>
      </w:r>
      <w:r>
        <w:rPr>
          <w:rFonts w:ascii="Cambria" w:hAnsi="Cambria" w:cs="Cambria" w:eastAsia="Cambria"/>
          <w:sz w:val="52"/>
          <w:szCs w:val="52"/>
          <w:color w:val="17365D"/>
          <w:spacing w:val="-26"/>
          <w:w w:val="100"/>
        </w:rPr>
        <w:t>V</w:t>
      </w:r>
      <w:r>
        <w:rPr>
          <w:rFonts w:ascii="Cambria" w:hAnsi="Cambria" w:cs="Cambria" w:eastAsia="Cambria"/>
          <w:sz w:val="52"/>
          <w:szCs w:val="52"/>
          <w:color w:val="17365D"/>
          <w:spacing w:val="3"/>
          <w:w w:val="100"/>
        </w:rPr>
        <w:t>a</w:t>
      </w:r>
      <w:r>
        <w:rPr>
          <w:rFonts w:ascii="Cambria" w:hAnsi="Cambria" w:cs="Cambria" w:eastAsia="Cambria"/>
          <w:sz w:val="52"/>
          <w:szCs w:val="52"/>
          <w:color w:val="17365D"/>
          <w:spacing w:val="-2"/>
          <w:w w:val="100"/>
        </w:rPr>
        <w:t>l</w:t>
      </w:r>
      <w:r>
        <w:rPr>
          <w:rFonts w:ascii="Cambria" w:hAnsi="Cambria" w:cs="Cambria" w:eastAsia="Cambria"/>
          <w:sz w:val="52"/>
          <w:szCs w:val="52"/>
          <w:color w:val="17365D"/>
          <w:spacing w:val="5"/>
          <w:w w:val="100"/>
        </w:rPr>
        <w:t>ue</w:t>
      </w:r>
      <w:r>
        <w:rPr>
          <w:rFonts w:ascii="Cambria" w:hAnsi="Cambria" w:cs="Cambria" w:eastAsia="Cambria"/>
          <w:sz w:val="52"/>
          <w:szCs w:val="52"/>
          <w:color w:val="17365D"/>
          <w:spacing w:val="0"/>
          <w:w w:val="100"/>
        </w:rPr>
        <w:t>s</w:t>
      </w:r>
      <w:r>
        <w:rPr>
          <w:rFonts w:ascii="Cambria" w:hAnsi="Cambria" w:cs="Cambria" w:eastAsia="Cambria"/>
          <w:sz w:val="52"/>
          <w:szCs w:val="52"/>
          <w:color w:val="17365D"/>
          <w:spacing w:val="15"/>
          <w:w w:val="100"/>
        </w:rPr>
        <w:t> </w:t>
      </w:r>
      <w:r>
        <w:rPr>
          <w:rFonts w:ascii="Cambria" w:hAnsi="Cambria" w:cs="Cambria" w:eastAsia="Cambria"/>
          <w:sz w:val="52"/>
          <w:szCs w:val="52"/>
          <w:color w:val="17365D"/>
          <w:spacing w:val="5"/>
          <w:w w:val="100"/>
        </w:rPr>
        <w:t>R</w:t>
      </w:r>
      <w:r>
        <w:rPr>
          <w:rFonts w:ascii="Cambria" w:hAnsi="Cambria" w:cs="Cambria" w:eastAsia="Cambria"/>
          <w:sz w:val="52"/>
          <w:szCs w:val="52"/>
          <w:color w:val="17365D"/>
          <w:spacing w:val="4"/>
          <w:w w:val="100"/>
        </w:rPr>
        <w:t>1</w:t>
      </w:r>
      <w:r>
        <w:rPr>
          <w:rFonts w:ascii="Cambria" w:hAnsi="Cambria" w:cs="Cambria" w:eastAsia="Cambria"/>
          <w:sz w:val="52"/>
          <w:szCs w:val="52"/>
          <w:color w:val="17365D"/>
          <w:spacing w:val="0"/>
          <w:w w:val="100"/>
        </w:rPr>
        <w:t>3</w:t>
      </w:r>
      <w:r>
        <w:rPr>
          <w:rFonts w:ascii="Cambria" w:hAnsi="Cambria" w:cs="Cambria" w:eastAsia="Cambria"/>
          <w:sz w:val="52"/>
          <w:szCs w:val="52"/>
          <w:color w:val="000000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56" w:right="-20"/>
        <w:jc w:val="left"/>
        <w:rPr>
          <w:rFonts w:ascii="Cambria" w:hAnsi="Cambria" w:cs="Cambria" w:eastAsia="Cambria"/>
          <w:sz w:val="28"/>
          <w:szCs w:val="28"/>
        </w:rPr>
      </w:pPr>
      <w:rPr/>
      <w:r>
        <w:rPr>
          <w:rFonts w:ascii="Cambria" w:hAnsi="Cambria" w:cs="Cambria" w:eastAsia="Cambria"/>
          <w:sz w:val="28"/>
          <w:szCs w:val="28"/>
          <w:color w:val="365F91"/>
          <w:spacing w:val="0"/>
          <w:w w:val="100"/>
          <w:b/>
          <w:bCs/>
        </w:rPr>
        <w:t>I</w:t>
      </w:r>
      <w:r>
        <w:rPr>
          <w:rFonts w:ascii="Cambria" w:hAnsi="Cambria" w:cs="Cambria" w:eastAsia="Cambria"/>
          <w:sz w:val="28"/>
          <w:szCs w:val="28"/>
          <w:color w:val="365F91"/>
          <w:spacing w:val="1"/>
          <w:w w:val="100"/>
          <w:b/>
          <w:bCs/>
        </w:rPr>
        <w:t>nt</w:t>
      </w:r>
      <w:r>
        <w:rPr>
          <w:rFonts w:ascii="Cambria" w:hAnsi="Cambria" w:cs="Cambria" w:eastAsia="Cambria"/>
          <w:sz w:val="28"/>
          <w:szCs w:val="28"/>
          <w:color w:val="365F91"/>
          <w:spacing w:val="-2"/>
          <w:w w:val="100"/>
          <w:b/>
          <w:bCs/>
        </w:rPr>
        <w:t>r</w:t>
      </w:r>
      <w:r>
        <w:rPr>
          <w:rFonts w:ascii="Cambria" w:hAnsi="Cambria" w:cs="Cambria" w:eastAsia="Cambria"/>
          <w:sz w:val="28"/>
          <w:szCs w:val="28"/>
          <w:color w:val="365F91"/>
          <w:spacing w:val="1"/>
          <w:w w:val="100"/>
          <w:b/>
          <w:bCs/>
        </w:rPr>
        <w:t>o</w:t>
      </w:r>
      <w:r>
        <w:rPr>
          <w:rFonts w:ascii="Cambria" w:hAnsi="Cambria" w:cs="Cambria" w:eastAsia="Cambria"/>
          <w:sz w:val="28"/>
          <w:szCs w:val="28"/>
          <w:color w:val="365F91"/>
          <w:spacing w:val="-2"/>
          <w:w w:val="100"/>
          <w:b/>
          <w:bCs/>
        </w:rPr>
        <w:t>duc</w:t>
      </w:r>
      <w:r>
        <w:rPr>
          <w:rFonts w:ascii="Cambria" w:hAnsi="Cambria" w:cs="Cambria" w:eastAsia="Cambria"/>
          <w:sz w:val="28"/>
          <w:szCs w:val="28"/>
          <w:color w:val="365F91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8"/>
          <w:szCs w:val="28"/>
          <w:color w:val="365F91"/>
          <w:spacing w:val="-2"/>
          <w:w w:val="100"/>
          <w:b/>
          <w:bCs/>
        </w:rPr>
        <w:t>i</w:t>
      </w:r>
      <w:r>
        <w:rPr>
          <w:rFonts w:ascii="Cambria" w:hAnsi="Cambria" w:cs="Cambria" w:eastAsia="Cambria"/>
          <w:sz w:val="28"/>
          <w:szCs w:val="28"/>
          <w:color w:val="365F91"/>
          <w:spacing w:val="1"/>
          <w:w w:val="100"/>
          <w:b/>
          <w:bCs/>
        </w:rPr>
        <w:t>o</w:t>
      </w:r>
      <w:r>
        <w:rPr>
          <w:rFonts w:ascii="Cambria" w:hAnsi="Cambria" w:cs="Cambria" w:eastAsia="Cambria"/>
          <w:sz w:val="28"/>
          <w:szCs w:val="28"/>
          <w:color w:val="365F91"/>
          <w:spacing w:val="0"/>
          <w:w w:val="100"/>
          <w:b/>
          <w:bCs/>
        </w:rPr>
        <w:t>n</w:t>
      </w:r>
      <w:r>
        <w:rPr>
          <w:rFonts w:ascii="Cambria" w:hAnsi="Cambria" w:cs="Cambria" w:eastAsia="Cambria"/>
          <w:sz w:val="28"/>
          <w:szCs w:val="28"/>
          <w:color w:val="000000"/>
          <w:spacing w:val="0"/>
          <w:w w:val="100"/>
        </w:rPr>
      </w:r>
    </w:p>
    <w:p>
      <w:pPr>
        <w:spacing w:before="45" w:after="0" w:line="240" w:lineRule="auto"/>
        <w:ind w:left="256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efa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lts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can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7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56" w:right="-20"/>
        <w:jc w:val="left"/>
        <w:rPr>
          <w:rFonts w:ascii="Cambria" w:hAnsi="Cambria" w:cs="Cambria" w:eastAsia="Cambria"/>
          <w:sz w:val="28"/>
          <w:szCs w:val="28"/>
        </w:rPr>
      </w:pPr>
      <w:rPr/>
      <w:r>
        <w:rPr>
          <w:rFonts w:ascii="Cambria" w:hAnsi="Cambria" w:cs="Cambria" w:eastAsia="Cambria"/>
          <w:sz w:val="28"/>
          <w:szCs w:val="28"/>
          <w:color w:val="365F91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8"/>
          <w:szCs w:val="28"/>
          <w:color w:val="365F91"/>
          <w:spacing w:val="0"/>
          <w:w w:val="100"/>
          <w:b/>
          <w:bCs/>
        </w:rPr>
        <w:t>ic</w:t>
      </w:r>
      <w:r>
        <w:rPr>
          <w:rFonts w:ascii="Cambria" w:hAnsi="Cambria" w:cs="Cambria" w:eastAsia="Cambria"/>
          <w:sz w:val="28"/>
          <w:szCs w:val="28"/>
          <w:color w:val="365F91"/>
          <w:spacing w:val="-1"/>
          <w:w w:val="100"/>
          <w:b/>
          <w:bCs/>
        </w:rPr>
        <w:t>k</w:t>
      </w:r>
      <w:r>
        <w:rPr>
          <w:rFonts w:ascii="Cambria" w:hAnsi="Cambria" w:cs="Cambria" w:eastAsia="Cambria"/>
          <w:sz w:val="28"/>
          <w:szCs w:val="28"/>
          <w:color w:val="365F91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8"/>
          <w:szCs w:val="28"/>
          <w:color w:val="365F91"/>
          <w:spacing w:val="-2"/>
          <w:w w:val="100"/>
          <w:b/>
          <w:bCs/>
        </w:rPr>
        <w:t>t</w:t>
      </w:r>
      <w:r>
        <w:rPr>
          <w:rFonts w:ascii="Cambria" w:hAnsi="Cambria" w:cs="Cambria" w:eastAsia="Cambria"/>
          <w:sz w:val="28"/>
          <w:szCs w:val="28"/>
          <w:color w:val="365F91"/>
          <w:spacing w:val="0"/>
          <w:w w:val="100"/>
          <w:b/>
          <w:bCs/>
        </w:rPr>
        <w:t>s</w:t>
      </w:r>
      <w:r>
        <w:rPr>
          <w:rFonts w:ascii="Cambria" w:hAnsi="Cambria" w:cs="Cambria" w:eastAsia="Cambria"/>
          <w:sz w:val="28"/>
          <w:szCs w:val="28"/>
          <w:color w:val="000000"/>
          <w:spacing w:val="0"/>
          <w:w w:val="100"/>
        </w:rPr>
      </w:r>
    </w:p>
    <w:p>
      <w:pPr>
        <w:spacing w:before="57" w:after="0" w:line="265" w:lineRule="exact"/>
        <w:ind w:left="256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/>
        <w:pict>
          <v:group style="position:absolute;margin-left:65.400002pt;margin-top:18.813648pt;width:464.5pt;height:.1pt;mso-position-horizontal-relative:page;mso-position-vertical-relative:paragraph;z-index:-668" coordorigin="1308,376" coordsize="9290,2">
            <v:shape style="position:absolute;left:1308;top:376;width:9290;height:2" coordorigin="1308,376" coordsize="9290,0" path="m1308,376l10598,376e" filled="f" stroked="t" strokeweight="1.06pt" strokecolor="#48ACC5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Tic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k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ied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with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mm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: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”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&lt;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if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: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ent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&gt;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”</w:t>
      </w:r>
    </w:p>
    <w:p>
      <w:pPr>
        <w:jc w:val="left"/>
        <w:spacing w:after="0"/>
        <w:sectPr>
          <w:type w:val="continuous"/>
          <w:pgSz w:w="11940" w:h="16860"/>
          <w:pgMar w:top="1360" w:bottom="280" w:left="1160" w:right="1260"/>
        </w:sectPr>
      </w:pPr>
      <w:rPr/>
    </w:p>
    <w:p>
      <w:pPr>
        <w:spacing w:before="57" w:after="0" w:line="240" w:lineRule="auto"/>
        <w:ind w:left="256" w:right="-80"/>
        <w:jc w:val="left"/>
        <w:tabs>
          <w:tab w:pos="248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  <w:b/>
          <w:bCs/>
        </w:rPr>
        <w:t>G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  <w:b/>
          <w:bCs/>
        </w:rPr>
        <w:t>mem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  <w:b/>
          <w:bCs/>
        </w:rPr>
        <w:t>od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  <w:b/>
          <w:bCs/>
        </w:rPr>
        <w:t>e</w:t>
        <w:tab/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  <w:b/>
          <w:bCs/>
        </w:rPr>
        <w:t>f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  <w:b/>
          <w:bCs/>
        </w:rPr>
        <w:t>au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  <w:b/>
          <w:bCs/>
        </w:rPr>
        <w:t>v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  <w:b/>
          <w:bCs/>
        </w:rPr>
        <w:t>l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  <w:b/>
          <w:bCs/>
        </w:rPr>
        <w:t>u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color w:val="000000"/>
          <w:spacing w:val="0"/>
          <w:w w:val="100"/>
        </w:rPr>
      </w:r>
    </w:p>
    <w:p>
      <w:pPr>
        <w:spacing w:before="2" w:after="0" w:line="260" w:lineRule="auto"/>
        <w:ind w:left="256" w:right="27" w:firstLine="2285"/>
        <w:jc w:val="left"/>
        <w:tabs>
          <w:tab w:pos="2480" w:val="left"/>
        </w:tabs>
        <w:rPr>
          <w:rFonts w:ascii="Calibri" w:hAnsi="Calibri" w:cs="Calibri" w:eastAsia="Calibri"/>
          <w:sz w:val="22"/>
          <w:szCs w:val="22"/>
        </w:rPr>
      </w:pPr>
      <w:rPr/>
      <w:r>
        <w:rPr/>
        <w:pict>
          <v:group style="position:absolute;margin-left:64.870003pt;margin-top:13.713604pt;width:465.56pt;height:15.01pt;mso-position-horizontal-relative:page;mso-position-vertical-relative:paragraph;z-index:-667" coordorigin="1297,274" coordsize="9311,300">
            <v:group style="position:absolute;left:1308;top:297;width:108;height:267" coordorigin="1308,297" coordsize="108,267">
              <v:shape style="position:absolute;left:1308;top:297;width:108;height:267" coordorigin="1308,297" coordsize="108,267" path="m1308,564l1416,564,1416,297,1308,297,1308,564e" filled="t" fillcolor="#D2EAEE" stroked="f">
                <v:path arrowok="t"/>
                <v:fill/>
              </v:shape>
            </v:group>
            <v:group style="position:absolute;left:3437;top:297;width:108;height:267" coordorigin="3437,297" coordsize="108,267">
              <v:shape style="position:absolute;left:3437;top:297;width:108;height:267" coordorigin="3437,297" coordsize="108,267" path="m3437,564l3545,564,3545,297,3437,297,3437,564e" filled="t" fillcolor="#D2EAEE" stroked="f">
                <v:path arrowok="t"/>
                <v:fill/>
              </v:shape>
            </v:group>
            <v:group style="position:absolute;left:1416;top:297;width:2021;height:267" coordorigin="1416,297" coordsize="2021,267">
              <v:shape style="position:absolute;left:1416;top:297;width:2021;height:267" coordorigin="1416,297" coordsize="2021,267" path="m1416,564l3437,564,3437,297,1416,297,1416,564e" filled="t" fillcolor="#D2EAEE" stroked="f">
                <v:path arrowok="t"/>
                <v:fill/>
              </v:shape>
            </v:group>
            <v:group style="position:absolute;left:3545;top:297;width:108;height:267" coordorigin="3545,297" coordsize="108,267">
              <v:shape style="position:absolute;left:3545;top:297;width:108;height:267" coordorigin="3545,297" coordsize="108,267" path="m3545,564l3653,564,3653,297,3545,297,3545,564e" filled="t" fillcolor="#D2EAEE" stroked="f">
                <v:path arrowok="t"/>
                <v:fill/>
              </v:shape>
            </v:group>
            <v:group style="position:absolute;left:5137;top:297;width:108;height:267" coordorigin="5137,297" coordsize="108,267">
              <v:shape style="position:absolute;left:5137;top:297;width:108;height:267" coordorigin="5137,297" coordsize="108,267" path="m5137,564l5245,564,5245,297,5137,297,5137,564e" filled="t" fillcolor="#D2EAEE" stroked="f">
                <v:path arrowok="t"/>
                <v:fill/>
              </v:shape>
            </v:group>
            <v:group style="position:absolute;left:3653;top:297;width:1484;height:267" coordorigin="3653,297" coordsize="1484,267">
              <v:shape style="position:absolute;left:3653;top:297;width:1484;height:267" coordorigin="3653,297" coordsize="1484,267" path="m3653,564l5137,564,5137,297,3653,297,3653,564e" filled="t" fillcolor="#D2EAEE" stroked="f">
                <v:path arrowok="t"/>
                <v:fill/>
              </v:shape>
            </v:group>
            <v:group style="position:absolute;left:5245;top:297;width:108;height:267" coordorigin="5245,297" coordsize="108,267">
              <v:shape style="position:absolute;left:5245;top:297;width:108;height:267" coordorigin="5245,297" coordsize="108,267" path="m5245,564l5353,564,5353,297,5245,297,5245,564e" filled="t" fillcolor="#D2EAEE" stroked="f">
                <v:path arrowok="t"/>
                <v:fill/>
              </v:shape>
            </v:group>
            <v:group style="position:absolute;left:10490;top:297;width:108;height:267" coordorigin="10490,297" coordsize="108,267">
              <v:shape style="position:absolute;left:10490;top:297;width:108;height:267" coordorigin="10490,297" coordsize="108,267" path="m10490,564l10598,564,10598,297,10490,297,10490,564e" filled="t" fillcolor="#D2EAEE" stroked="f">
                <v:path arrowok="t"/>
                <v:fill/>
              </v:shape>
            </v:group>
            <v:group style="position:absolute;left:5353;top:297;width:5137;height:267" coordorigin="5353,297" coordsize="5137,267">
              <v:shape style="position:absolute;left:5353;top:297;width:5137;height:267" coordorigin="5353,297" coordsize="5137,267" path="m5353,564l10490,564,10490,297,5353,297,5353,564e" filled="t" fillcolor="#D2EAEE" stroked="f">
                <v:path arrowok="t"/>
                <v:fill/>
              </v:shape>
            </v:group>
            <v:group style="position:absolute;left:1308;top:285;width:9290;height:2" coordorigin="1308,285" coordsize="9290,2">
              <v:shape style="position:absolute;left:1308;top:285;width:9290;height:2" coordorigin="1308,285" coordsize="9290,0" path="m1308,285l10598,285e" filled="f" stroked="t" strokeweight="1.06pt" strokecolor="#48ACC5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  <w:b/>
          <w:bCs/>
        </w:rPr>
        <w:t>(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  <w:b/>
          <w:bCs/>
        </w:rPr>
        <w:t>ic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  <w:b/>
          <w:bCs/>
        </w:rPr>
        <w:t>k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color w:val="2E849B"/>
          <w:spacing w:val="-2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color w:val="2E849B"/>
          <w:spacing w:val="-2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  <w:b/>
          <w:bCs/>
        </w:rPr>
        <w:t>)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Car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r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ier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ssa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color w:val="2E849B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ar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e</w:t>
        <w:tab/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color w:val="2E849B"/>
          <w:spacing w:val="-2"/>
          <w:w w:val="100"/>
        </w:rPr>
        <w:t>0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%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</w:rPr>
        <w:t>H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ealth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Car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r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ier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ssa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lt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</w:rPr>
        <w:t>S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all</w:t>
        <w:tab/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color w:val="2E849B"/>
          <w:spacing w:val="-2"/>
          <w:w w:val="100"/>
        </w:rPr>
        <w:t>0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%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</w:rPr>
        <w:t>H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ealth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nq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</w:rPr>
        <w:t>u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color w:val="2E849B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ar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e</w:t>
        <w:tab/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8</w:t>
      </w:r>
      <w:r>
        <w:rPr>
          <w:rFonts w:ascii="Calibri" w:hAnsi="Calibri" w:cs="Calibri" w:eastAsia="Calibri"/>
          <w:sz w:val="22"/>
          <w:szCs w:val="22"/>
          <w:color w:val="2E849B"/>
          <w:spacing w:val="-2"/>
          <w:w w:val="100"/>
        </w:rPr>
        <w:t>0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0</w:t>
      </w:r>
      <w:r>
        <w:rPr>
          <w:rFonts w:ascii="Calibri" w:hAnsi="Calibri" w:cs="Calibri" w:eastAsia="Calibr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39" w:lineRule="exact"/>
        <w:ind w:left="256" w:right="-20"/>
        <w:jc w:val="left"/>
        <w:tabs>
          <w:tab w:pos="2480" w:val="left"/>
        </w:tabs>
        <w:rPr>
          <w:rFonts w:ascii="Calibri" w:hAnsi="Calibri" w:cs="Calibri" w:eastAsia="Calibri"/>
          <w:sz w:val="22"/>
          <w:szCs w:val="22"/>
        </w:rPr>
      </w:pPr>
      <w:rPr/>
      <w:r>
        <w:rPr/>
        <w:pict>
          <v:group style="position:absolute;margin-left:64.870003pt;margin-top:11.827947pt;width:465.56pt;height:14.51pt;mso-position-horizontal-relative:page;mso-position-vertical-relative:paragraph;z-index:-666" coordorigin="1297,237" coordsize="9311,290">
            <v:group style="position:absolute;left:1308;top:247;width:108;height:269" coordorigin="1308,247" coordsize="108,269">
              <v:shape style="position:absolute;left:1308;top:247;width:108;height:269" coordorigin="1308,247" coordsize="108,269" path="m1308,516l1416,516,1416,247,1308,247,1308,516e" filled="t" fillcolor="#D2EAEE" stroked="f">
                <v:path arrowok="t"/>
                <v:fill/>
              </v:shape>
            </v:group>
            <v:group style="position:absolute;left:3437;top:247;width:108;height:269" coordorigin="3437,247" coordsize="108,269">
              <v:shape style="position:absolute;left:3437;top:247;width:108;height:269" coordorigin="3437,247" coordsize="108,269" path="m3437,516l3545,516,3545,247,3437,247,3437,516e" filled="t" fillcolor="#D2EAEE" stroked="f">
                <v:path arrowok="t"/>
                <v:fill/>
              </v:shape>
            </v:group>
            <v:group style="position:absolute;left:1416;top:247;width:2021;height:269" coordorigin="1416,247" coordsize="2021,269">
              <v:shape style="position:absolute;left:1416;top:247;width:2021;height:269" coordorigin="1416,247" coordsize="2021,269" path="m1416,516l3437,516,3437,247,1416,247,1416,516e" filled="t" fillcolor="#D2EAEE" stroked="f">
                <v:path arrowok="t"/>
                <v:fill/>
              </v:shape>
            </v:group>
            <v:group style="position:absolute;left:3545;top:247;width:108;height:269" coordorigin="3545,247" coordsize="108,269">
              <v:shape style="position:absolute;left:3545;top:247;width:108;height:269" coordorigin="3545,247" coordsize="108,269" path="m3545,516l3653,516,3653,247,3545,247,3545,516e" filled="t" fillcolor="#D2EAEE" stroked="f">
                <v:path arrowok="t"/>
                <v:fill/>
              </v:shape>
            </v:group>
            <v:group style="position:absolute;left:5137;top:247;width:108;height:269" coordorigin="5137,247" coordsize="108,269">
              <v:shape style="position:absolute;left:5137;top:247;width:108;height:269" coordorigin="5137,247" coordsize="108,269" path="m5137,516l5245,516,5245,247,5137,247,5137,516e" filled="t" fillcolor="#D2EAEE" stroked="f">
                <v:path arrowok="t"/>
                <v:fill/>
              </v:shape>
            </v:group>
            <v:group style="position:absolute;left:3653;top:247;width:1484;height:269" coordorigin="3653,247" coordsize="1484,269">
              <v:shape style="position:absolute;left:3653;top:247;width:1484;height:269" coordorigin="3653,247" coordsize="1484,269" path="m3653,516l5137,516,5137,247,3653,247,3653,516e" filled="t" fillcolor="#D2EAEE" stroked="f">
                <v:path arrowok="t"/>
                <v:fill/>
              </v:shape>
            </v:group>
            <v:group style="position:absolute;left:5245;top:247;width:108;height:269" coordorigin="5245,247" coordsize="108,269">
              <v:shape style="position:absolute;left:5245;top:247;width:108;height:269" coordorigin="5245,247" coordsize="108,269" path="m5245,516l5353,516,5353,247,5245,247,5245,516e" filled="t" fillcolor="#D2EAEE" stroked="f">
                <v:path arrowok="t"/>
                <v:fill/>
              </v:shape>
            </v:group>
            <v:group style="position:absolute;left:10490;top:247;width:108;height:269" coordorigin="10490,247" coordsize="108,269">
              <v:shape style="position:absolute;left:10490;top:247;width:108;height:269" coordorigin="10490,247" coordsize="108,269" path="m10490,516l10598,516,10598,247,10490,247,10490,516e" filled="t" fillcolor="#D2EAEE" stroked="f">
                <v:path arrowok="t"/>
                <v:fill/>
              </v:shape>
            </v:group>
            <v:group style="position:absolute;left:5353;top:247;width:5137;height:269" coordorigin="5353,247" coordsize="5137,269">
              <v:shape style="position:absolute;left:5353;top:247;width:5137;height:269" coordorigin="5353,247" coordsize="5137,269" path="m5353,516l10490,516,10490,247,5353,247,5353,516e" filled="t" fillcolor="#D2EAEE" stroked="f">
                <v:path arrowok="t"/>
                <v:fill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  <w:position w:val="1"/>
        </w:rPr>
        <w:t>C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  <w:position w:val="1"/>
        </w:rPr>
        <w:t>nq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  <w:position w:val="1"/>
        </w:rPr>
        <w:t>u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color w:val="2E849B"/>
          <w:spacing w:val="-2"/>
          <w:w w:val="100"/>
          <w:position w:val="1"/>
        </w:rPr>
        <w:t>s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22"/>
          <w:szCs w:val="22"/>
          <w:color w:val="2E849B"/>
          <w:spacing w:val="4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-5"/>
          <w:w w:val="100"/>
          <w:position w:val="1"/>
        </w:rPr>
        <w:t>S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  <w:position w:val="1"/>
        </w:rPr>
        <w:t>m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  <w:position w:val="1"/>
        </w:rPr>
        <w:t>all</w:t>
        <w:tab/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  <w:position w:val="1"/>
        </w:rPr>
        <w:t>4</w:t>
      </w:r>
      <w:r>
        <w:rPr>
          <w:rFonts w:ascii="Calibri" w:hAnsi="Calibri" w:cs="Calibri" w:eastAsia="Calibri"/>
          <w:sz w:val="22"/>
          <w:szCs w:val="22"/>
          <w:color w:val="2E849B"/>
          <w:spacing w:val="-2"/>
          <w:w w:val="100"/>
          <w:position w:val="1"/>
        </w:rPr>
        <w:t>0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  <w:position w:val="1"/>
        </w:rPr>
        <w:t>0</w:t>
      </w:r>
      <w:r>
        <w:rPr>
          <w:rFonts w:ascii="Calibri" w:hAnsi="Calibri" w:cs="Calibri" w:eastAsia="Calibri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10" w:after="0" w:line="265" w:lineRule="exact"/>
        <w:ind w:left="256" w:right="-20"/>
        <w:jc w:val="left"/>
        <w:tabs>
          <w:tab w:pos="248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at</w:t>
      </w:r>
      <w:r>
        <w:rPr>
          <w:rFonts w:ascii="Calibri" w:hAnsi="Calibri" w:cs="Calibri" w:eastAsia="Calibri"/>
          <w:sz w:val="22"/>
          <w:szCs w:val="22"/>
          <w:color w:val="2E849B"/>
          <w:spacing w:val="-5"/>
          <w:w w:val="100"/>
        </w:rPr>
        <w:t>i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n</w:t>
        <w:tab/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3</w:t>
      </w:r>
      <w:r>
        <w:rPr>
          <w:rFonts w:ascii="Calibri" w:hAnsi="Calibri" w:cs="Calibri" w:eastAsia="Calibri"/>
          <w:sz w:val="22"/>
          <w:szCs w:val="22"/>
          <w:color w:val="2E849B"/>
          <w:spacing w:val="-2"/>
          <w:w w:val="100"/>
        </w:rPr>
        <w:t>0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0</w:t>
      </w:r>
      <w:r>
        <w:rPr>
          <w:rFonts w:ascii="Calibri" w:hAnsi="Calibri" w:cs="Calibri" w:eastAsia="Calibri"/>
          <w:sz w:val="22"/>
          <w:szCs w:val="22"/>
          <w:color w:val="000000"/>
          <w:spacing w:val="0"/>
          <w:w w:val="100"/>
        </w:rPr>
      </w:r>
    </w:p>
    <w:p>
      <w:pPr>
        <w:spacing w:before="57" w:after="0" w:line="240" w:lineRule="auto"/>
        <w:ind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/>
        <w:br w:type="column"/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  <w:b/>
          <w:bCs/>
        </w:rPr>
        <w:t>tes</w:t>
      </w:r>
      <w:r>
        <w:rPr>
          <w:rFonts w:ascii="Calibri" w:hAnsi="Calibri" w:cs="Calibri" w:eastAsia="Calibri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40" w:h="16860"/>
          <w:pgMar w:top="1360" w:bottom="280" w:left="1160" w:right="1260"/>
          <w:cols w:num="2" w:equalWidth="0">
            <w:col w:w="3705" w:space="488"/>
            <w:col w:w="5327"/>
          </w:cols>
        </w:sectPr>
      </w:pPr>
      <w:rPr/>
    </w:p>
    <w:p>
      <w:pPr>
        <w:spacing w:before="0" w:after="0" w:line="235" w:lineRule="auto"/>
        <w:ind w:left="4195" w:right="295" w:firstLine="-3939"/>
        <w:jc w:val="left"/>
        <w:tabs>
          <w:tab w:pos="2480" w:val="left"/>
          <w:tab w:pos="4180" w:val="left"/>
        </w:tabs>
        <w:rPr>
          <w:rFonts w:ascii="Calibri" w:hAnsi="Calibri" w:cs="Calibri" w:eastAsia="Calibri"/>
          <w:sz w:val="22"/>
          <w:szCs w:val="22"/>
        </w:rPr>
      </w:pPr>
      <w:rPr/>
      <w:r>
        <w:rPr/>
        <w:pict>
          <v:group style="position:absolute;margin-left:64.870003pt;margin-top:26.425604pt;width:465.56pt;height:27.91pt;mso-position-horizontal-relative:page;mso-position-vertical-relative:paragraph;z-index:-665" coordorigin="1297,529" coordsize="9311,558">
            <v:group style="position:absolute;left:1308;top:539;width:108;height:268" coordorigin="1308,539" coordsize="108,268">
              <v:shape style="position:absolute;left:1308;top:539;width:108;height:268" coordorigin="1308,539" coordsize="108,268" path="m1308,807l1416,807,1416,539,1308,539,1308,807e" filled="t" fillcolor="#D2EAEE" stroked="f">
                <v:path arrowok="t"/>
                <v:fill/>
              </v:shape>
            </v:group>
            <v:group style="position:absolute;left:3437;top:539;width:108;height:268" coordorigin="3437,539" coordsize="108,268">
              <v:shape style="position:absolute;left:3437;top:539;width:108;height:268" coordorigin="3437,539" coordsize="108,268" path="m3437,807l3545,807,3545,539,3437,539,3437,807e" filled="t" fillcolor="#D2EAEE" stroked="f">
                <v:path arrowok="t"/>
                <v:fill/>
              </v:shape>
            </v:group>
            <v:group style="position:absolute;left:1308;top:807;width:2237;height:269" coordorigin="1308,807" coordsize="2237,269">
              <v:shape style="position:absolute;left:1308;top:807;width:2237;height:269" coordorigin="1308,807" coordsize="2237,269" path="m1308,1076l3545,1076,3545,807,1308,807,1308,1076e" filled="t" fillcolor="#D2EAEE" stroked="f">
                <v:path arrowok="t"/>
                <v:fill/>
              </v:shape>
            </v:group>
            <v:group style="position:absolute;left:1416;top:539;width:2021;height:268" coordorigin="1416,539" coordsize="2021,268">
              <v:shape style="position:absolute;left:1416;top:539;width:2021;height:268" coordorigin="1416,539" coordsize="2021,268" path="m1416,807l3437,807,3437,539,1416,539,1416,807e" filled="t" fillcolor="#D2EAEE" stroked="f">
                <v:path arrowok="t"/>
                <v:fill/>
              </v:shape>
            </v:group>
            <v:group style="position:absolute;left:3545;top:539;width:108;height:268" coordorigin="3545,539" coordsize="108,268">
              <v:shape style="position:absolute;left:3545;top:539;width:108;height:268" coordorigin="3545,539" coordsize="108,268" path="m3545,807l3653,807,3653,539,3545,539,3545,807e" filled="t" fillcolor="#D2EAEE" stroked="f">
                <v:path arrowok="t"/>
                <v:fill/>
              </v:shape>
            </v:group>
            <v:group style="position:absolute;left:5137;top:539;width:108;height:268" coordorigin="5137,539" coordsize="108,268">
              <v:shape style="position:absolute;left:5137;top:539;width:108;height:268" coordorigin="5137,539" coordsize="108,268" path="m5137,807l5245,807,5245,539,5137,539,5137,807e" filled="t" fillcolor="#D2EAEE" stroked="f">
                <v:path arrowok="t"/>
                <v:fill/>
              </v:shape>
            </v:group>
            <v:group style="position:absolute;left:3545;top:807;width:1700;height:269" coordorigin="3545,807" coordsize="1700,269">
              <v:shape style="position:absolute;left:3545;top:807;width:1700;height:269" coordorigin="3545,807" coordsize="1700,269" path="m3545,1076l5245,1076,5245,807,3545,807,3545,1076e" filled="t" fillcolor="#D2EAEE" stroked="f">
                <v:path arrowok="t"/>
                <v:fill/>
              </v:shape>
            </v:group>
            <v:group style="position:absolute;left:3653;top:539;width:1484;height:268" coordorigin="3653,539" coordsize="1484,268">
              <v:shape style="position:absolute;left:3653;top:539;width:1484;height:268" coordorigin="3653,539" coordsize="1484,268" path="m3653,807l5137,807,5137,539,3653,539,3653,807e" filled="t" fillcolor="#D2EAEE" stroked="f">
                <v:path arrowok="t"/>
                <v:fill/>
              </v:shape>
            </v:group>
            <v:group style="position:absolute;left:5245;top:539;width:108;height:537" coordorigin="5245,539" coordsize="108,537">
              <v:shape style="position:absolute;left:5245;top:539;width:108;height:537" coordorigin="5245,539" coordsize="108,537" path="m5245,1076l5353,1076,5353,539,5245,539,5245,1076e" filled="t" fillcolor="#D2EAEE" stroked="f">
                <v:path arrowok="t"/>
                <v:fill/>
              </v:shape>
            </v:group>
            <v:group style="position:absolute;left:10490;top:539;width:108;height:537" coordorigin="10490,539" coordsize="108,537">
              <v:shape style="position:absolute;left:10490;top:539;width:108;height:537" coordorigin="10490,539" coordsize="108,537" path="m10490,1076l10598,1076,10598,539,10490,539,10490,1076e" filled="t" fillcolor="#D2EAEE" stroked="f">
                <v:path arrowok="t"/>
                <v:fill/>
              </v:shape>
            </v:group>
            <v:group style="position:absolute;left:5353;top:539;width:5137;height:268" coordorigin="5353,539" coordsize="5137,268">
              <v:shape style="position:absolute;left:5353;top:539;width:5137;height:268" coordorigin="5353,539" coordsize="5137,268" path="m5353,807l10490,807,10490,539,5353,539,5353,807e" filled="t" fillcolor="#D2EAEE" stroked="f">
                <v:path arrowok="t"/>
                <v:fill/>
              </v:shape>
            </v:group>
            <v:group style="position:absolute;left:5353;top:807;width:5137;height:269" coordorigin="5353,807" coordsize="5137,269">
              <v:shape style="position:absolute;left:5353;top:807;width:5137;height:269" coordorigin="5353,807" coordsize="5137,269" path="m5353,1076l10490,1076,10490,807,5353,807,5353,1076e" filled="t" fillcolor="#D2EAEE" stroked="f">
                <v:path arrowok="t"/>
                <v:fill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efuse</w:t>
        <w:tab/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/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A</w:t>
        <w:tab/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owe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</w:rPr>
        <w:t>h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color w:val="2E849B"/>
          <w:spacing w:val="-5"/>
          <w:w w:val="100"/>
        </w:rPr>
        <w:t>c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k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color w:val="2E849B"/>
          <w:spacing w:val="-6"/>
          <w:w w:val="100"/>
        </w:rPr>
        <w:t>u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color w:val="2E849B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will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resu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color w:val="2E849B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color w:val="2E849B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-5"/>
          <w:w w:val="100"/>
        </w:rPr>
        <w:t>r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-4"/>
          <w:w w:val="100"/>
        </w:rPr>
        <w:t>e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color w:val="2E849B"/>
          <w:spacing w:val="-5"/>
          <w:w w:val="100"/>
        </w:rPr>
        <w:t>i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ng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re</w:t>
      </w:r>
      <w:r>
        <w:rPr>
          <w:rFonts w:ascii="Calibri" w:hAnsi="Calibri" w:cs="Calibri" w:eastAsia="Calibri"/>
          <w:sz w:val="22"/>
          <w:szCs w:val="22"/>
          <w:color w:val="2E849B"/>
          <w:spacing w:val="2"/>
          <w:w w:val="100"/>
        </w:rPr>
        <w:t>m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at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</w:rPr>
        <w:t>u</w:t>
      </w:r>
      <w:r>
        <w:rPr>
          <w:rFonts w:ascii="Calibri" w:hAnsi="Calibri" w:cs="Calibri" w:eastAsia="Calibri"/>
          <w:sz w:val="22"/>
          <w:szCs w:val="22"/>
          <w:color w:val="2E849B"/>
          <w:spacing w:val="-5"/>
          <w:w w:val="100"/>
        </w:rPr>
        <w:t>r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ely</w:t>
      </w:r>
      <w:r>
        <w:rPr>
          <w:rFonts w:ascii="Calibri" w:hAnsi="Calibri" w:cs="Calibri" w:eastAsia="Calibri"/>
          <w:sz w:val="22"/>
          <w:szCs w:val="22"/>
          <w:color w:val="000000"/>
          <w:spacing w:val="0"/>
          <w:w w:val="100"/>
        </w:rPr>
      </w:r>
    </w:p>
    <w:p>
      <w:pPr>
        <w:spacing w:before="1" w:after="0" w:line="240" w:lineRule="auto"/>
        <w:ind w:left="4195" w:right="382" w:firstLine="-3939"/>
        <w:jc w:val="left"/>
        <w:tabs>
          <w:tab w:pos="2480" w:val="left"/>
          <w:tab w:pos="418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lit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color w:val="2E849B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n</w:t>
        <w:tab/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/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A</w:t>
        <w:tab/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owe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</w:rPr>
        <w:t>h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color w:val="2E849B"/>
          <w:spacing w:val="-5"/>
          <w:w w:val="100"/>
        </w:rPr>
        <w:t>c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k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color w:val="2E849B"/>
          <w:spacing w:val="-6"/>
          <w:w w:val="100"/>
        </w:rPr>
        <w:t>u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color w:val="2E849B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will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resu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color w:val="2E849B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color w:val="2E849B"/>
          <w:spacing w:val="-2"/>
          <w:w w:val="100"/>
        </w:rPr>
        <w:t>et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color w:val="2E849B"/>
          <w:spacing w:val="-7"/>
          <w:w w:val="100"/>
        </w:rPr>
        <w:t>i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on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ded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-7"/>
          <w:w w:val="100"/>
        </w:rPr>
        <w:t>t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win</w:t>
      </w:r>
      <w:r>
        <w:rPr>
          <w:rFonts w:ascii="Calibri" w:hAnsi="Calibri" w:cs="Calibri" w:eastAsia="Calibr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0" w:lineRule="auto"/>
        <w:ind w:left="256" w:right="-20"/>
        <w:jc w:val="left"/>
        <w:tabs>
          <w:tab w:pos="2480" w:val="left"/>
        </w:tabs>
        <w:rPr>
          <w:rFonts w:ascii="Calibri" w:hAnsi="Calibri" w:cs="Calibri" w:eastAsia="Calibri"/>
          <w:sz w:val="22"/>
          <w:szCs w:val="22"/>
        </w:rPr>
      </w:pPr>
      <w:rPr/>
      <w:r>
        <w:rPr/>
        <w:pict>
          <v:group style="position:absolute;margin-left:64.870003pt;margin-top:13.283635pt;width:465.56pt;height:14.51pt;mso-position-horizontal-relative:page;mso-position-vertical-relative:paragraph;z-index:-664" coordorigin="1297,266" coordsize="9311,290">
            <v:group style="position:absolute;left:1308;top:276;width:108;height:269" coordorigin="1308,276" coordsize="108,269">
              <v:shape style="position:absolute;left:1308;top:276;width:108;height:269" coordorigin="1308,276" coordsize="108,269" path="m1308,545l1416,545,1416,276,1308,276,1308,545e" filled="t" fillcolor="#D2EAEE" stroked="f">
                <v:path arrowok="t"/>
                <v:fill/>
              </v:shape>
            </v:group>
            <v:group style="position:absolute;left:3437;top:276;width:108;height:269" coordorigin="3437,276" coordsize="108,269">
              <v:shape style="position:absolute;left:3437;top:276;width:108;height:269" coordorigin="3437,276" coordsize="108,269" path="m3437,545l3545,545,3545,276,3437,276,3437,545e" filled="t" fillcolor="#D2EAEE" stroked="f">
                <v:path arrowok="t"/>
                <v:fill/>
              </v:shape>
            </v:group>
            <v:group style="position:absolute;left:1416;top:276;width:2021;height:269" coordorigin="1416,276" coordsize="2021,269">
              <v:shape style="position:absolute;left:1416;top:276;width:2021;height:269" coordorigin="1416,276" coordsize="2021,269" path="m1416,545l3437,545,3437,276,1416,276,1416,545e" filled="t" fillcolor="#D2EAEE" stroked="f">
                <v:path arrowok="t"/>
                <v:fill/>
              </v:shape>
            </v:group>
            <v:group style="position:absolute;left:3545;top:276;width:108;height:269" coordorigin="3545,276" coordsize="108,269">
              <v:shape style="position:absolute;left:3545;top:276;width:108;height:269" coordorigin="3545,276" coordsize="108,269" path="m3545,545l3653,545,3653,276,3545,276,3545,545e" filled="t" fillcolor="#D2EAEE" stroked="f">
                <v:path arrowok="t"/>
                <v:fill/>
              </v:shape>
            </v:group>
            <v:group style="position:absolute;left:5137;top:276;width:108;height:269" coordorigin="5137,276" coordsize="108,269">
              <v:shape style="position:absolute;left:5137;top:276;width:108;height:269" coordorigin="5137,276" coordsize="108,269" path="m5137,545l5245,545,5245,276,5137,276,5137,545e" filled="t" fillcolor="#D2EAEE" stroked="f">
                <v:path arrowok="t"/>
                <v:fill/>
              </v:shape>
            </v:group>
            <v:group style="position:absolute;left:3653;top:276;width:1484;height:269" coordorigin="3653,276" coordsize="1484,269">
              <v:shape style="position:absolute;left:3653;top:276;width:1484;height:269" coordorigin="3653,276" coordsize="1484,269" path="m3653,545l5137,545,5137,276,3653,276,3653,545e" filled="t" fillcolor="#D2EAEE" stroked="f">
                <v:path arrowok="t"/>
                <v:fill/>
              </v:shape>
            </v:group>
            <v:group style="position:absolute;left:5245;top:276;width:108;height:269" coordorigin="5245,276" coordsize="108,269">
              <v:shape style="position:absolute;left:5245;top:276;width:108;height:269" coordorigin="5245,276" coordsize="108,269" path="m5245,545l5353,545,5353,276,5245,276,5245,545e" filled="t" fillcolor="#D2EAEE" stroked="f">
                <v:path arrowok="t"/>
                <v:fill/>
              </v:shape>
            </v:group>
            <v:group style="position:absolute;left:10490;top:276;width:108;height:269" coordorigin="10490,276" coordsize="108,269">
              <v:shape style="position:absolute;left:10490;top:276;width:108;height:269" coordorigin="10490,276" coordsize="108,269" path="m10490,545l10598,545,10598,276,10490,276,10490,545e" filled="t" fillcolor="#D2EAEE" stroked="f">
                <v:path arrowok="t"/>
                <v:fill/>
              </v:shape>
            </v:group>
            <v:group style="position:absolute;left:5353;top:276;width:5137;height:269" coordorigin="5353,276" coordsize="5137,269">
              <v:shape style="position:absolute;left:5353;top:276;width:5137;height:269" coordorigin="5353,276" coordsize="5137,269" path="m5353,545l10490,545,10490,276,5353,276,5353,545e" filled="t" fillcolor="#D2EAEE" stroked="f">
                <v:path arrowok="t"/>
                <v:fill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Rush</w:t>
        <w:tab/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75</w:t>
      </w:r>
      <w:r>
        <w:rPr>
          <w:rFonts w:ascii="Calibri" w:hAnsi="Calibri" w:cs="Calibri" w:eastAsia="Calibr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0" w:lineRule="auto"/>
        <w:ind w:left="256" w:right="-20"/>
        <w:jc w:val="left"/>
        <w:tabs>
          <w:tab w:pos="248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</w:rPr>
        <w:t>q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ad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color w:val="2E849B"/>
          <w:spacing w:val="-2"/>
          <w:w w:val="100"/>
        </w:rPr>
        <w:t>a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</w:rPr>
        <w:t>h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color w:val="2E849B"/>
          <w:spacing w:val="-4"/>
          <w:w w:val="100"/>
        </w:rPr>
        <w:t>t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ch</w:t>
        <w:tab/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50</w:t>
      </w:r>
      <w:r>
        <w:rPr>
          <w:rFonts w:ascii="Calibri" w:hAnsi="Calibri" w:cs="Calibri" w:eastAsia="Calibr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0" w:lineRule="auto"/>
        <w:ind w:left="256" w:right="-20"/>
        <w:jc w:val="left"/>
        <w:tabs>
          <w:tab w:pos="2480" w:val="left"/>
        </w:tabs>
        <w:rPr>
          <w:rFonts w:ascii="Calibri" w:hAnsi="Calibri" w:cs="Calibri" w:eastAsia="Calibri"/>
          <w:sz w:val="22"/>
          <w:szCs w:val="22"/>
        </w:rPr>
      </w:pPr>
      <w:rPr/>
      <w:r>
        <w:rPr/>
        <w:pict>
          <v:group style="position:absolute;margin-left:64.169998pt;margin-top:13.033642pt;width:466.26pt;height:15.11pt;mso-position-horizontal-relative:page;mso-position-vertical-relative:paragraph;z-index:-663" coordorigin="1283,261" coordsize="9325,302">
            <v:group style="position:absolute;left:1308;top:271;width:108;height:269" coordorigin="1308,271" coordsize="108,269">
              <v:shape style="position:absolute;left:1308;top:271;width:108;height:269" coordorigin="1308,271" coordsize="108,269" path="m1308,540l1416,540,1416,271,1308,271,1308,540e" filled="t" fillcolor="#D2EAEE" stroked="f">
                <v:path arrowok="t"/>
                <v:fill/>
              </v:shape>
            </v:group>
            <v:group style="position:absolute;left:3437;top:271;width:108;height:269" coordorigin="3437,271" coordsize="108,269">
              <v:shape style="position:absolute;left:3437;top:271;width:108;height:269" coordorigin="3437,271" coordsize="108,269" path="m3437,540l3545,540,3545,271,3437,271,3437,540e" filled="t" fillcolor="#D2EAEE" stroked="f">
                <v:path arrowok="t"/>
                <v:fill/>
              </v:shape>
            </v:group>
            <v:group style="position:absolute;left:1416;top:271;width:2021;height:269" coordorigin="1416,271" coordsize="2021,269">
              <v:shape style="position:absolute;left:1416;top:271;width:2021;height:269" coordorigin="1416,271" coordsize="2021,269" path="m1416,540l3437,540,3437,271,1416,271,1416,540e" filled="t" fillcolor="#D2EAEE" stroked="f">
                <v:path arrowok="t"/>
                <v:fill/>
              </v:shape>
            </v:group>
            <v:group style="position:absolute;left:3545;top:271;width:108;height:269" coordorigin="3545,271" coordsize="108,269">
              <v:shape style="position:absolute;left:3545;top:271;width:108;height:269" coordorigin="3545,271" coordsize="108,269" path="m3545,540l3653,540,3653,271,3545,271,3545,540e" filled="t" fillcolor="#D2EAEE" stroked="f">
                <v:path arrowok="t"/>
                <v:fill/>
              </v:shape>
            </v:group>
            <v:group style="position:absolute;left:5137;top:271;width:108;height:269" coordorigin="5137,271" coordsize="108,269">
              <v:shape style="position:absolute;left:5137;top:271;width:108;height:269" coordorigin="5137,271" coordsize="108,269" path="m5137,540l5245,540,5245,271,5137,271,5137,540e" filled="t" fillcolor="#D2EAEE" stroked="f">
                <v:path arrowok="t"/>
                <v:fill/>
              </v:shape>
            </v:group>
            <v:group style="position:absolute;left:3653;top:271;width:1484;height:269" coordorigin="3653,271" coordsize="1484,269">
              <v:shape style="position:absolute;left:3653;top:271;width:1484;height:269" coordorigin="3653,271" coordsize="1484,269" path="m3653,540l5137,540,5137,271,3653,271,3653,540e" filled="t" fillcolor="#D2EAEE" stroked="f">
                <v:path arrowok="t"/>
                <v:fill/>
              </v:shape>
            </v:group>
            <v:group style="position:absolute;left:5245;top:271;width:108;height:269" coordorigin="5245,271" coordsize="108,269">
              <v:shape style="position:absolute;left:5245;top:271;width:108;height:269" coordorigin="5245,271" coordsize="108,269" path="m5245,540l5353,540,5353,271,5245,271,5245,540e" filled="t" fillcolor="#D2EAEE" stroked="f">
                <v:path arrowok="t"/>
                <v:fill/>
              </v:shape>
            </v:group>
            <v:group style="position:absolute;left:10490;top:271;width:108;height:269" coordorigin="10490,271" coordsize="108,269">
              <v:shape style="position:absolute;left:10490;top:271;width:108;height:269" coordorigin="10490,271" coordsize="108,269" path="m10490,540l10598,540,10598,271,10490,271,10490,540e" filled="t" fillcolor="#D2EAEE" stroked="f">
                <v:path arrowok="t"/>
                <v:fill/>
              </v:shape>
            </v:group>
            <v:group style="position:absolute;left:5353;top:271;width:5137;height:269" coordorigin="5353,271" coordsize="5137,269">
              <v:shape style="position:absolute;left:5353;top:271;width:5137;height:269" coordorigin="5353,271" coordsize="5137,269" path="m5353,540l10490,540,10490,271,5353,271,5353,540e" filled="t" fillcolor="#D2EAEE" stroked="f">
                <v:path arrowok="t"/>
                <v:fill/>
              </v:shape>
            </v:group>
            <v:group style="position:absolute;left:1294;top:552;width:9304;height:2" coordorigin="1294,552" coordsize="9304,2">
              <v:shape style="position:absolute;left:1294;top:552;width:9304;height:2" coordorigin="1294,552" coordsize="9304,0" path="m1294,552l10598,552e" filled="f" stroked="t" strokeweight="1.06pt" strokecolor="#48ACC5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-2"/>
          <w:w w:val="100"/>
        </w:rPr>
        <w:t>D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ea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color w:val="2E849B"/>
          <w:spacing w:val="-6"/>
          <w:w w:val="100"/>
        </w:rPr>
        <w:t>h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color w:val="2E849B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ch</w:t>
        <w:tab/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color w:val="2E849B"/>
          <w:spacing w:val="-2"/>
          <w:w w:val="100"/>
        </w:rPr>
        <w:t>0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0</w:t>
      </w:r>
      <w:r>
        <w:rPr>
          <w:rFonts w:ascii="Calibri" w:hAnsi="Calibri" w:cs="Calibri" w:eastAsia="Calibri"/>
          <w:sz w:val="22"/>
          <w:szCs w:val="22"/>
          <w:color w:val="000000"/>
          <w:spacing w:val="0"/>
          <w:w w:val="100"/>
        </w:rPr>
      </w:r>
    </w:p>
    <w:p>
      <w:pPr>
        <w:spacing w:before="5" w:after="0" w:line="240" w:lineRule="auto"/>
        <w:ind w:left="256" w:right="-20"/>
        <w:jc w:val="left"/>
        <w:tabs>
          <w:tab w:pos="248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ir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Sup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er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color w:val="2E849B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y</w:t>
        <w:tab/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3</w:t>
      </w:r>
      <w:r>
        <w:rPr>
          <w:rFonts w:ascii="Calibri" w:hAnsi="Calibri" w:cs="Calibri" w:eastAsia="Calibri"/>
          <w:sz w:val="22"/>
          <w:szCs w:val="22"/>
          <w:color w:val="2E849B"/>
          <w:spacing w:val="-2"/>
          <w:w w:val="100"/>
        </w:rPr>
        <w:t>0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0</w:t>
      </w:r>
      <w:r>
        <w:rPr>
          <w:rFonts w:ascii="Calibri" w:hAnsi="Calibri" w:cs="Calibri" w:eastAsia="Calibr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31" w:lineRule="auto"/>
        <w:ind w:left="4260" w:right="43" w:firstLine="-4004"/>
        <w:jc w:val="left"/>
        <w:tabs>
          <w:tab w:pos="2480" w:val="left"/>
          <w:tab w:pos="42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Ca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ture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</w:rPr>
        <w:t>h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ag</w:t>
        <w:tab/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3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flag</w:t>
        <w:tab/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color w:val="2E849B"/>
          <w:spacing w:val="-5"/>
          <w:w w:val="100"/>
        </w:rPr>
        <w:t>a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color w:val="2E849B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at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</w:rPr>
        <w:t>u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re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color w:val="2E849B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st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fl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color w:val="2E849B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</w:rPr>
        <w:t>f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re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er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un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color w:val="2E849B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2"/>
          <w:w w:val="100"/>
        </w:rPr>
        <w:t>o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</w:rPr>
        <w:t>u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wins</w:t>
      </w:r>
      <w:r>
        <w:rPr>
          <w:rFonts w:ascii="Calibri" w:hAnsi="Calibri" w:cs="Calibri" w:eastAsia="Calibri"/>
          <w:sz w:val="22"/>
          <w:szCs w:val="22"/>
          <w:color w:val="000000"/>
          <w:spacing w:val="0"/>
          <w:w w:val="10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56" w:right="-20"/>
        <w:jc w:val="left"/>
        <w:rPr>
          <w:rFonts w:ascii="Cambria" w:hAnsi="Cambria" w:cs="Cambria" w:eastAsia="Cambria"/>
          <w:sz w:val="28"/>
          <w:szCs w:val="28"/>
        </w:rPr>
      </w:pPr>
      <w:rPr/>
      <w:r>
        <w:rPr>
          <w:rFonts w:ascii="Cambria" w:hAnsi="Cambria" w:cs="Cambria" w:eastAsia="Cambria"/>
          <w:sz w:val="28"/>
          <w:szCs w:val="28"/>
          <w:color w:val="365F91"/>
          <w:spacing w:val="-1"/>
          <w:w w:val="100"/>
          <w:b/>
          <w:bCs/>
        </w:rPr>
        <w:t>R</w:t>
      </w:r>
      <w:r>
        <w:rPr>
          <w:rFonts w:ascii="Cambria" w:hAnsi="Cambria" w:cs="Cambria" w:eastAsia="Cambria"/>
          <w:sz w:val="28"/>
          <w:szCs w:val="28"/>
          <w:color w:val="365F91"/>
          <w:spacing w:val="1"/>
          <w:w w:val="100"/>
          <w:b/>
          <w:bCs/>
        </w:rPr>
        <w:t>o</w:t>
      </w:r>
      <w:r>
        <w:rPr>
          <w:rFonts w:ascii="Cambria" w:hAnsi="Cambria" w:cs="Cambria" w:eastAsia="Cambria"/>
          <w:sz w:val="28"/>
          <w:szCs w:val="28"/>
          <w:color w:val="365F91"/>
          <w:spacing w:val="-2"/>
          <w:w w:val="100"/>
          <w:b/>
          <w:bCs/>
        </w:rPr>
        <w:t>u</w:t>
      </w:r>
      <w:r>
        <w:rPr>
          <w:rFonts w:ascii="Cambria" w:hAnsi="Cambria" w:cs="Cambria" w:eastAsia="Cambria"/>
          <w:sz w:val="28"/>
          <w:szCs w:val="28"/>
          <w:color w:val="365F91"/>
          <w:spacing w:val="1"/>
          <w:w w:val="100"/>
          <w:b/>
          <w:bCs/>
        </w:rPr>
        <w:t>n</w:t>
      </w:r>
      <w:r>
        <w:rPr>
          <w:rFonts w:ascii="Cambria" w:hAnsi="Cambria" w:cs="Cambria" w:eastAsia="Cambria"/>
          <w:sz w:val="28"/>
          <w:szCs w:val="28"/>
          <w:color w:val="365F91"/>
          <w:spacing w:val="0"/>
          <w:w w:val="100"/>
          <w:b/>
          <w:bCs/>
        </w:rPr>
        <w:t>d</w:t>
      </w:r>
      <w:r>
        <w:rPr>
          <w:rFonts w:ascii="Cambria" w:hAnsi="Cambria" w:cs="Cambria" w:eastAsia="Cambria"/>
          <w:sz w:val="28"/>
          <w:szCs w:val="28"/>
          <w:color w:val="365F91"/>
          <w:spacing w:val="1"/>
          <w:w w:val="100"/>
          <w:b/>
          <w:bCs/>
        </w:rPr>
        <w:t> </w:t>
      </w:r>
      <w:r>
        <w:rPr>
          <w:rFonts w:ascii="Cambria" w:hAnsi="Cambria" w:cs="Cambria" w:eastAsia="Cambria"/>
          <w:sz w:val="28"/>
          <w:szCs w:val="28"/>
          <w:color w:val="365F91"/>
          <w:spacing w:val="-2"/>
          <w:w w:val="100"/>
          <w:b/>
          <w:bCs/>
        </w:rPr>
        <w:t>ti</w:t>
      </w:r>
      <w:r>
        <w:rPr>
          <w:rFonts w:ascii="Cambria" w:hAnsi="Cambria" w:cs="Cambria" w:eastAsia="Cambria"/>
          <w:sz w:val="28"/>
          <w:szCs w:val="28"/>
          <w:color w:val="365F91"/>
          <w:spacing w:val="0"/>
          <w:w w:val="100"/>
          <w:b/>
          <w:bCs/>
        </w:rPr>
        <w:t>me</w:t>
      </w:r>
      <w:r>
        <w:rPr>
          <w:rFonts w:ascii="Cambria" w:hAnsi="Cambria" w:cs="Cambria" w:eastAsia="Cambria"/>
          <w:sz w:val="28"/>
          <w:szCs w:val="28"/>
          <w:color w:val="365F91"/>
          <w:spacing w:val="-2"/>
          <w:w w:val="100"/>
          <w:b/>
          <w:bCs/>
        </w:rPr>
        <w:t> </w:t>
      </w:r>
      <w:r>
        <w:rPr>
          <w:rFonts w:ascii="Cambria" w:hAnsi="Cambria" w:cs="Cambria" w:eastAsia="Cambria"/>
          <w:sz w:val="28"/>
          <w:szCs w:val="28"/>
          <w:color w:val="365F91"/>
          <w:spacing w:val="-3"/>
          <w:w w:val="100"/>
          <w:b/>
          <w:bCs/>
        </w:rPr>
        <w:t>l</w:t>
      </w:r>
      <w:r>
        <w:rPr>
          <w:rFonts w:ascii="Cambria" w:hAnsi="Cambria" w:cs="Cambria" w:eastAsia="Cambria"/>
          <w:sz w:val="28"/>
          <w:szCs w:val="28"/>
          <w:color w:val="365F91"/>
          <w:spacing w:val="1"/>
          <w:w w:val="100"/>
          <w:b/>
          <w:bCs/>
        </w:rPr>
        <w:t>i</w:t>
      </w:r>
      <w:r>
        <w:rPr>
          <w:rFonts w:ascii="Cambria" w:hAnsi="Cambria" w:cs="Cambria" w:eastAsia="Cambria"/>
          <w:sz w:val="28"/>
          <w:szCs w:val="28"/>
          <w:color w:val="365F91"/>
          <w:spacing w:val="0"/>
          <w:w w:val="100"/>
          <w:b/>
          <w:bCs/>
        </w:rPr>
        <w:t>m</w:t>
      </w:r>
      <w:r>
        <w:rPr>
          <w:rFonts w:ascii="Cambria" w:hAnsi="Cambria" w:cs="Cambria" w:eastAsia="Cambria"/>
          <w:sz w:val="28"/>
          <w:szCs w:val="28"/>
          <w:color w:val="365F91"/>
          <w:spacing w:val="1"/>
          <w:w w:val="100"/>
          <w:b/>
          <w:bCs/>
        </w:rPr>
        <w:t>i</w:t>
      </w:r>
      <w:r>
        <w:rPr>
          <w:rFonts w:ascii="Cambria" w:hAnsi="Cambria" w:cs="Cambria" w:eastAsia="Cambria"/>
          <w:sz w:val="28"/>
          <w:szCs w:val="28"/>
          <w:color w:val="365F91"/>
          <w:spacing w:val="-7"/>
          <w:w w:val="100"/>
          <w:b/>
          <w:bCs/>
        </w:rPr>
        <w:t>t</w:t>
      </w:r>
      <w:r>
        <w:rPr>
          <w:rFonts w:ascii="Cambria" w:hAnsi="Cambria" w:cs="Cambria" w:eastAsia="Cambria"/>
          <w:sz w:val="28"/>
          <w:szCs w:val="28"/>
          <w:color w:val="365F91"/>
          <w:spacing w:val="0"/>
          <w:w w:val="100"/>
          <w:b/>
          <w:bCs/>
        </w:rPr>
        <w:t>s</w:t>
      </w:r>
      <w:r>
        <w:rPr>
          <w:rFonts w:ascii="Cambria" w:hAnsi="Cambria" w:cs="Cambria" w:eastAsia="Cambria"/>
          <w:sz w:val="28"/>
          <w:szCs w:val="28"/>
          <w:color w:val="000000"/>
          <w:spacing w:val="0"/>
          <w:w w:val="100"/>
        </w:rPr>
      </w:r>
    </w:p>
    <w:p>
      <w:pPr>
        <w:spacing w:before="52" w:after="0" w:line="265" w:lineRule="exact"/>
        <w:ind w:left="256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are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fied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ith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: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4"/>
          <w:w w:val="100"/>
        </w:rPr>
        <w:t>”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it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&lt;m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ier:p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&gt;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”</w:t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22.080002" w:type="dxa"/>
      </w:tblPr>
      <w:tblGrid/>
      <w:tr>
        <w:trPr>
          <w:trHeight w:val="557" w:hRule="exact"/>
        </w:trPr>
        <w:tc>
          <w:tcPr>
            <w:tcW w:w="2076" w:type="dxa"/>
            <w:tcBorders>
              <w:top w:val="single" w:sz="8.48016" w:space="0" w:color="48ACC5"/>
              <w:bottom w:val="single" w:sz="8.47968" w:space="0" w:color="48ACC5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5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b/>
                <w:bCs/>
                <w:position w:val="1"/>
              </w:rPr>
              <w:t>G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b/>
                <w:bCs/>
                <w:position w:val="1"/>
              </w:rPr>
              <w:t>mem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b/>
                <w:bCs/>
                <w:position w:val="1"/>
              </w:rPr>
              <w:t>od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732" w:type="dxa"/>
            <w:tcBorders>
              <w:top w:val="single" w:sz="8.48016" w:space="0" w:color="48ACC5"/>
              <w:bottom w:val="single" w:sz="8.47968" w:space="0" w:color="48ACC5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5" w:lineRule="exact"/>
              <w:ind w:left="269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b/>
                <w:bCs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b/>
                <w:bCs/>
                <w:position w:val="1"/>
              </w:rPr>
              <w:t>f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b/>
                <w:bCs/>
                <w:position w:val="1"/>
              </w:rPr>
              <w:t>au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b/>
                <w:bCs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b/>
                <w:bCs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b/>
                <w:bCs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b/>
                <w:bCs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b/>
                <w:bCs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240" w:lineRule="auto"/>
              <w:ind w:left="269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b/>
                <w:bCs/>
              </w:rPr>
              <w:t>(s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4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b/>
                <w:bCs/>
              </w:rPr>
              <w:t>)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5486" w:type="dxa"/>
            <w:tcBorders>
              <w:top w:val="single" w:sz="8.48016" w:space="0" w:color="48ACC5"/>
              <w:bottom w:val="single" w:sz="8.47968" w:space="0" w:color="48ACC5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5" w:lineRule="exact"/>
              <w:ind w:left="241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b/>
                <w:bCs/>
                <w:position w:val="1"/>
              </w:rPr>
              <w:t>tes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258" w:hRule="exact"/>
        </w:trPr>
        <w:tc>
          <w:tcPr>
            <w:tcW w:w="2076" w:type="dxa"/>
            <w:tcBorders>
              <w:top w:val="single" w:sz="8.47968" w:space="0" w:color="48ACC5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5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nq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ar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g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732" w:type="dxa"/>
            <w:tcBorders>
              <w:top w:val="single" w:sz="8.47968" w:space="0" w:color="48ACC5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5" w:lineRule="exact"/>
              <w:ind w:left="269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3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position w:val="1"/>
              </w:rPr>
              <w:t>6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5486" w:type="dxa"/>
            <w:tcBorders>
              <w:top w:val="single" w:sz="8.47968" w:space="0" w:color="48ACC5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41" w:hRule="exact"/>
        </w:trPr>
        <w:tc>
          <w:tcPr>
            <w:tcW w:w="20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nq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4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5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all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73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1" w:lineRule="exact"/>
              <w:ind w:left="269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3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position w:val="1"/>
              </w:rPr>
              <w:t>6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54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69" w:hRule="exact"/>
        </w:trPr>
        <w:tc>
          <w:tcPr>
            <w:tcW w:w="2076" w:type="dxa"/>
            <w:tcBorders>
              <w:top w:val="nil" w:sz="6" w:space="0" w:color="auto"/>
              <w:bottom w:val="single" w:sz="4.639840" w:space="0" w:color="D2EAEE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8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at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5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732" w:type="dxa"/>
            <w:tcBorders>
              <w:top w:val="nil" w:sz="6" w:space="0" w:color="auto"/>
              <w:bottom w:val="single" w:sz="4.639840" w:space="0" w:color="D2EAEE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8" w:lineRule="exact"/>
              <w:ind w:left="269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3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position w:val="1"/>
              </w:rPr>
              <w:t>6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54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69" w:hRule="exact"/>
        </w:trPr>
        <w:tc>
          <w:tcPr>
            <w:tcW w:w="2076" w:type="dxa"/>
            <w:tcBorders>
              <w:top w:val="single" w:sz="4.639840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5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efuse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732" w:type="dxa"/>
            <w:tcBorders>
              <w:top w:val="single" w:sz="4.639840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5" w:lineRule="exact"/>
              <w:ind w:left="269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6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54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69" w:hRule="exact"/>
        </w:trPr>
        <w:tc>
          <w:tcPr>
            <w:tcW w:w="2076" w:type="dxa"/>
            <w:tcBorders>
              <w:top w:val="nil" w:sz="6" w:space="0" w:color="auto"/>
              <w:bottom w:val="single" w:sz="3.67992" w:space="0" w:color="D2EAEE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8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lit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732" w:type="dxa"/>
            <w:tcBorders>
              <w:top w:val="nil" w:sz="6" w:space="0" w:color="auto"/>
              <w:bottom w:val="single" w:sz="3.67992" w:space="0" w:color="D2EAEE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8" w:lineRule="exact"/>
              <w:ind w:left="269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position w:val="1"/>
              </w:rPr>
              <w:t>8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54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69" w:hRule="exact"/>
        </w:trPr>
        <w:tc>
          <w:tcPr>
            <w:tcW w:w="2076" w:type="dxa"/>
            <w:tcBorders>
              <w:top w:val="single" w:sz="3.67992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6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Rush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732" w:type="dxa"/>
            <w:tcBorders>
              <w:top w:val="single" w:sz="3.67992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6" w:lineRule="exact"/>
              <w:ind w:left="269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3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position w:val="1"/>
              </w:rPr>
              <w:t>6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54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66" w:hRule="exact"/>
        </w:trPr>
        <w:tc>
          <w:tcPr>
            <w:tcW w:w="2076" w:type="dxa"/>
            <w:tcBorders>
              <w:top w:val="nil" w:sz="6" w:space="0" w:color="auto"/>
              <w:bottom w:val="single" w:sz="2.71992" w:space="0" w:color="D2EAEE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8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q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ad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tch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732" w:type="dxa"/>
            <w:tcBorders>
              <w:top w:val="nil" w:sz="6" w:space="0" w:color="auto"/>
              <w:bottom w:val="single" w:sz="2.71992" w:space="0" w:color="D2EAEE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8" w:lineRule="exact"/>
              <w:ind w:left="269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3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position w:val="1"/>
              </w:rPr>
              <w:t>6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54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54" w:hRule="exact"/>
        </w:trPr>
        <w:tc>
          <w:tcPr>
            <w:tcW w:w="2076" w:type="dxa"/>
            <w:tcBorders>
              <w:top w:val="single" w:sz="2.71992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5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ea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6"/>
                <w:w w:val="100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ch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732" w:type="dxa"/>
            <w:tcBorders>
              <w:top w:val="single" w:sz="2.71992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5" w:lineRule="exact"/>
              <w:ind w:left="269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3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position w:val="1"/>
              </w:rPr>
              <w:t>6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54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1" w:after="0" w:line="240" w:lineRule="auto"/>
        <w:ind w:left="256" w:right="-20"/>
        <w:jc w:val="left"/>
        <w:rPr>
          <w:rFonts w:ascii="Cambria" w:hAnsi="Cambria" w:cs="Cambria" w:eastAsia="Cambria"/>
          <w:sz w:val="28"/>
          <w:szCs w:val="2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3.504002pt;margin-top:-66.067268pt;width:466.51596pt;height:45.94998pt;mso-position-horizontal-relative:page;mso-position-vertical-relative:paragraph;z-index:-659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76" w:hRule="exact"/>
                    </w:trPr>
                    <w:tc>
                      <w:tcPr>
                        <w:tcW w:w="3812" w:type="dxa"/>
                        <w:tcBorders>
                          <w:top w:val="nil" w:sz="6" w:space="0" w:color="auto"/>
                          <w:bottom w:val="single" w:sz="11.3592" w:space="0" w:color="D2EAEE"/>
                          <w:left w:val="nil" w:sz="6" w:space="0" w:color="auto"/>
                          <w:right w:val="nil" w:sz="6" w:space="0" w:color="auto"/>
                        </w:tcBorders>
                        <w:shd w:val="clear" w:color="auto" w:fill="D2EAEE"/>
                      </w:tcPr>
                      <w:p>
                        <w:pPr>
                          <w:spacing w:before="0" w:after="0" w:line="258" w:lineRule="exact"/>
                          <w:ind w:left="108" w:right="-20"/>
                          <w:jc w:val="left"/>
                          <w:tabs>
                            <w:tab w:pos="2340" w:val="left"/>
                          </w:tabs>
                          <w:rPr>
                            <w:rFonts w:ascii="Calibri" w:hAnsi="Calibri" w:cs="Calibri" w:eastAsia="Calibr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-1"/>
                            <w:w w:val="100"/>
                            <w:position w:val="1"/>
                          </w:rPr>
                          <w:t>A</w:t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0"/>
                            <w:w w:val="100"/>
                            <w:position w:val="1"/>
                          </w:rPr>
                          <w:t>ir</w:t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0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-1"/>
                            <w:w w:val="100"/>
                            <w:position w:val="1"/>
                          </w:rPr>
                          <w:t>Sup</w:t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0"/>
                            <w:w w:val="100"/>
                            <w:position w:val="1"/>
                          </w:rPr>
                          <w:t>er</w:t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-3"/>
                            <w:w w:val="100"/>
                            <w:position w:val="1"/>
                          </w:rPr>
                          <w:t>i</w:t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-1"/>
                            <w:w w:val="100"/>
                            <w:position w:val="1"/>
                          </w:rPr>
                          <w:t>o</w:t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0"/>
                            <w:w w:val="100"/>
                            <w:position w:val="1"/>
                          </w:rPr>
                          <w:t>ri</w:t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-2"/>
                            <w:w w:val="100"/>
                            <w:position w:val="1"/>
                          </w:rPr>
                          <w:t>t</w:t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0"/>
                            <w:w w:val="100"/>
                            <w:position w:val="1"/>
                          </w:rPr>
                          <w:t>y</w:t>
                          <w:tab/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1"/>
                            <w:w w:val="100"/>
                            <w:position w:val="1"/>
                          </w:rPr>
                          <w:t>3</w:t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-2"/>
                            <w:w w:val="100"/>
                            <w:position w:val="1"/>
                          </w:rPr>
                          <w:t>6</w:t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1"/>
                            <w:w w:val="100"/>
                            <w:position w:val="1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0"/>
                            <w:w w:val="100"/>
                            <w:position w:val="1"/>
                          </w:rPr>
                          <w:t>0</w:t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5484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  <w:shd w:val="clear" w:color="auto" w:fill="D2EAEE"/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9296" w:type="dxa"/>
                        <w:gridSpan w:val="2"/>
                        <w:tcBorders>
                          <w:top w:val="nil" w:sz="6" w:space="0" w:color="auto"/>
                          <w:bottom w:val="single" w:sz="11.36" w:space="0" w:color="D2EAEE"/>
                          <w:left w:val="nil" w:sz="6" w:space="0" w:color="auto"/>
                          <w:right w:val="nil" w:sz="6" w:space="0" w:color="auto"/>
                        </w:tcBorders>
                        <w:shd w:val="clear" w:color="auto" w:fill="D2EAEE"/>
                      </w:tcPr>
                      <w:p>
                        <w:pPr>
                          <w:spacing w:before="31" w:after="0" w:line="240" w:lineRule="auto"/>
                          <w:ind w:left="108" w:right="-20"/>
                          <w:jc w:val="left"/>
                          <w:tabs>
                            <w:tab w:pos="2340" w:val="left"/>
                          </w:tabs>
                          <w:rPr>
                            <w:rFonts w:ascii="Calibri" w:hAnsi="Calibri" w:cs="Calibri" w:eastAsia="Calibr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0"/>
                            <w:w w:val="100"/>
                          </w:rPr>
                          <w:t>Ca</w:t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-3"/>
                            <w:w w:val="100"/>
                          </w:rPr>
                          <w:t>r</w:t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0"/>
                            <w:w w:val="100"/>
                          </w:rPr>
                          <w:t>r</w:t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-3"/>
                            <w:w w:val="100"/>
                          </w:rPr>
                          <w:t>i</w:t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-2"/>
                            <w:w w:val="100"/>
                          </w:rPr>
                          <w:t>e</w:t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0"/>
                            <w:w w:val="100"/>
                          </w:rPr>
                          <w:t>r</w:t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-3"/>
                            <w:w w:val="100"/>
                          </w:rPr>
                          <w:t>A</w:t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0"/>
                            <w:w w:val="100"/>
                          </w:rPr>
                          <w:t>s</w:t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-2"/>
                            <w:w w:val="100"/>
                          </w:rPr>
                          <w:t>s</w:t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0"/>
                            <w:w w:val="100"/>
                          </w:rPr>
                          <w:t>a</w:t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-1"/>
                            <w:w w:val="100"/>
                          </w:rPr>
                          <w:t>u</w:t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-3"/>
                            <w:w w:val="100"/>
                          </w:rPr>
                          <w:t>l</w:t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0"/>
                            <w:w w:val="100"/>
                          </w:rPr>
                          <w:t>t</w:t>
                          <w:tab/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1"/>
                            <w:w w:val="100"/>
                          </w:rPr>
                          <w:t>1800</w:t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14" w:hRule="exact"/>
                    </w:trPr>
                    <w:tc>
                      <w:tcPr>
                        <w:tcW w:w="3812" w:type="dxa"/>
                        <w:tcBorders>
                          <w:top w:val="single" w:sz="11.36" w:space="0" w:color="D2EAEE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  <w:shd w:val="clear" w:color="auto" w:fill="D2EAEE"/>
                      </w:tcPr>
                      <w:p>
                        <w:pPr>
                          <w:spacing w:before="0" w:after="0" w:line="259" w:lineRule="exact"/>
                          <w:ind w:left="108" w:right="-20"/>
                          <w:jc w:val="left"/>
                          <w:tabs>
                            <w:tab w:pos="2340" w:val="left"/>
                          </w:tabs>
                          <w:rPr>
                            <w:rFonts w:ascii="Calibri" w:hAnsi="Calibri" w:cs="Calibri" w:eastAsia="Calibri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0"/>
                            <w:w w:val="100"/>
                            <w:position w:val="1"/>
                          </w:rPr>
                          <w:t>Ca</w:t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-1"/>
                            <w:w w:val="100"/>
                            <w:position w:val="1"/>
                          </w:rPr>
                          <w:t>p</w:t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0"/>
                            <w:w w:val="100"/>
                            <w:position w:val="1"/>
                          </w:rPr>
                          <w:t>ture</w:t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1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0"/>
                            <w:w w:val="100"/>
                            <w:position w:val="1"/>
                          </w:rPr>
                          <w:t>T</w:t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-3"/>
                            <w:w w:val="100"/>
                            <w:position w:val="1"/>
                          </w:rPr>
                          <w:t>h</w:t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0"/>
                            <w:w w:val="100"/>
                            <w:position w:val="1"/>
                          </w:rPr>
                          <w:t>e</w:t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-1"/>
                            <w:w w:val="100"/>
                            <w:position w:val="1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0"/>
                            <w:w w:val="100"/>
                            <w:position w:val="1"/>
                          </w:rPr>
                          <w:t>F</w:t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-1"/>
                            <w:w w:val="100"/>
                            <w:position w:val="1"/>
                          </w:rPr>
                          <w:t>l</w:t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0"/>
                            <w:w w:val="100"/>
                            <w:position w:val="1"/>
                          </w:rPr>
                          <w:t>ag</w:t>
                          <w:tab/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2E849B"/>
                            <w:spacing w:val="1"/>
                            <w:w w:val="100"/>
                            <w:position w:val="1"/>
                          </w:rPr>
                          <w:t>1200</w:t>
                        </w:r>
                        <w:r>
                          <w:rPr>
                            <w:rFonts w:ascii="Calibri" w:hAnsi="Calibri" w:cs="Calibri" w:eastAsia="Calibri"/>
                            <w:sz w:val="22"/>
                            <w:szCs w:val="22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5484" w:type="dxa"/>
                        <w:tcBorders>
                          <w:top w:val="single" w:sz="11.36" w:space="0" w:color="D2EAEE"/>
                          <w:bottom w:val="single" w:sz="8.47968" w:space="0" w:color="48ACC5"/>
                          <w:left w:val="nil" w:sz="6" w:space="0" w:color="auto"/>
                          <w:right w:val="nil" w:sz="6" w:space="0" w:color="auto"/>
                        </w:tcBorders>
                        <w:shd w:val="clear" w:color="auto" w:fill="D2EAEE"/>
                      </w:tcPr>
                      <w:p>
                        <w:pPr/>
                        <w:rPr/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Cambria" w:hAnsi="Cambria" w:cs="Cambria" w:eastAsia="Cambria"/>
          <w:sz w:val="28"/>
          <w:szCs w:val="28"/>
          <w:color w:val="365F91"/>
          <w:spacing w:val="0"/>
          <w:w w:val="100"/>
          <w:b/>
          <w:bCs/>
        </w:rPr>
        <w:t>Pl</w:t>
      </w:r>
      <w:r>
        <w:rPr>
          <w:rFonts w:ascii="Cambria" w:hAnsi="Cambria" w:cs="Cambria" w:eastAsia="Cambria"/>
          <w:sz w:val="28"/>
          <w:szCs w:val="28"/>
          <w:color w:val="365F91"/>
          <w:spacing w:val="1"/>
          <w:w w:val="100"/>
          <w:b/>
          <w:bCs/>
        </w:rPr>
        <w:t>a</w:t>
      </w:r>
      <w:r>
        <w:rPr>
          <w:rFonts w:ascii="Cambria" w:hAnsi="Cambria" w:cs="Cambria" w:eastAsia="Cambria"/>
          <w:sz w:val="28"/>
          <w:szCs w:val="28"/>
          <w:color w:val="365F91"/>
          <w:spacing w:val="0"/>
          <w:w w:val="100"/>
          <w:b/>
          <w:bCs/>
        </w:rPr>
        <w:t>yer</w:t>
      </w:r>
      <w:r>
        <w:rPr>
          <w:rFonts w:ascii="Cambria" w:hAnsi="Cambria" w:cs="Cambria" w:eastAsia="Cambria"/>
          <w:sz w:val="28"/>
          <w:szCs w:val="28"/>
          <w:color w:val="365F91"/>
          <w:spacing w:val="-4"/>
          <w:w w:val="100"/>
          <w:b/>
          <w:bCs/>
        </w:rPr>
        <w:t> </w:t>
      </w:r>
      <w:r>
        <w:rPr>
          <w:rFonts w:ascii="Cambria" w:hAnsi="Cambria" w:cs="Cambria" w:eastAsia="Cambria"/>
          <w:sz w:val="28"/>
          <w:szCs w:val="28"/>
          <w:color w:val="365F91"/>
          <w:spacing w:val="0"/>
          <w:w w:val="100"/>
          <w:b/>
          <w:bCs/>
        </w:rPr>
        <w:t>r</w:t>
      </w:r>
      <w:r>
        <w:rPr>
          <w:rFonts w:ascii="Cambria" w:hAnsi="Cambria" w:cs="Cambria" w:eastAsia="Cambria"/>
          <w:sz w:val="28"/>
          <w:szCs w:val="28"/>
          <w:color w:val="365F91"/>
          <w:spacing w:val="-3"/>
          <w:w w:val="100"/>
          <w:b/>
          <w:bCs/>
        </w:rPr>
        <w:t>e</w:t>
      </w:r>
      <w:r>
        <w:rPr>
          <w:rFonts w:ascii="Cambria" w:hAnsi="Cambria" w:cs="Cambria" w:eastAsia="Cambria"/>
          <w:sz w:val="28"/>
          <w:szCs w:val="28"/>
          <w:color w:val="365F91"/>
          <w:spacing w:val="-2"/>
          <w:w w:val="100"/>
          <w:b/>
          <w:bCs/>
        </w:rPr>
        <w:t>s</w:t>
      </w:r>
      <w:r>
        <w:rPr>
          <w:rFonts w:ascii="Cambria" w:hAnsi="Cambria" w:cs="Cambria" w:eastAsia="Cambria"/>
          <w:sz w:val="28"/>
          <w:szCs w:val="28"/>
          <w:color w:val="365F91"/>
          <w:spacing w:val="0"/>
          <w:w w:val="100"/>
          <w:b/>
          <w:bCs/>
        </w:rPr>
        <w:t>p</w:t>
      </w:r>
      <w:r>
        <w:rPr>
          <w:rFonts w:ascii="Cambria" w:hAnsi="Cambria" w:cs="Cambria" w:eastAsia="Cambria"/>
          <w:sz w:val="28"/>
          <w:szCs w:val="28"/>
          <w:color w:val="365F91"/>
          <w:spacing w:val="1"/>
          <w:w w:val="100"/>
          <w:b/>
          <w:bCs/>
        </w:rPr>
        <w:t>a</w:t>
      </w:r>
      <w:r>
        <w:rPr>
          <w:rFonts w:ascii="Cambria" w:hAnsi="Cambria" w:cs="Cambria" w:eastAsia="Cambria"/>
          <w:sz w:val="28"/>
          <w:szCs w:val="28"/>
          <w:color w:val="365F91"/>
          <w:spacing w:val="-8"/>
          <w:w w:val="100"/>
          <w:b/>
          <w:bCs/>
        </w:rPr>
        <w:t>w</w:t>
      </w:r>
      <w:r>
        <w:rPr>
          <w:rFonts w:ascii="Cambria" w:hAnsi="Cambria" w:cs="Cambria" w:eastAsia="Cambria"/>
          <w:sz w:val="28"/>
          <w:szCs w:val="28"/>
          <w:color w:val="365F91"/>
          <w:spacing w:val="0"/>
          <w:w w:val="100"/>
          <w:b/>
          <w:bCs/>
        </w:rPr>
        <w:t>n</w:t>
      </w:r>
      <w:r>
        <w:rPr>
          <w:rFonts w:ascii="Cambria" w:hAnsi="Cambria" w:cs="Cambria" w:eastAsia="Cambria"/>
          <w:sz w:val="28"/>
          <w:szCs w:val="28"/>
          <w:color w:val="365F91"/>
          <w:spacing w:val="5"/>
          <w:w w:val="100"/>
          <w:b/>
          <w:bCs/>
        </w:rPr>
        <w:t> </w:t>
      </w:r>
      <w:r>
        <w:rPr>
          <w:rFonts w:ascii="Cambria" w:hAnsi="Cambria" w:cs="Cambria" w:eastAsia="Cambria"/>
          <w:sz w:val="28"/>
          <w:szCs w:val="28"/>
          <w:color w:val="365F91"/>
          <w:spacing w:val="-2"/>
          <w:w w:val="100"/>
          <w:b/>
          <w:bCs/>
        </w:rPr>
        <w:t>t</w:t>
      </w:r>
      <w:r>
        <w:rPr>
          <w:rFonts w:ascii="Cambria" w:hAnsi="Cambria" w:cs="Cambria" w:eastAsia="Cambria"/>
          <w:sz w:val="28"/>
          <w:szCs w:val="28"/>
          <w:color w:val="365F91"/>
          <w:spacing w:val="-7"/>
          <w:w w:val="100"/>
          <w:b/>
          <w:bCs/>
        </w:rPr>
        <w:t>i</w:t>
      </w:r>
      <w:r>
        <w:rPr>
          <w:rFonts w:ascii="Cambria" w:hAnsi="Cambria" w:cs="Cambria" w:eastAsia="Cambria"/>
          <w:sz w:val="28"/>
          <w:szCs w:val="28"/>
          <w:color w:val="365F91"/>
          <w:spacing w:val="0"/>
          <w:w w:val="100"/>
          <w:b/>
          <w:bCs/>
        </w:rPr>
        <w:t>me</w:t>
      </w:r>
      <w:r>
        <w:rPr>
          <w:rFonts w:ascii="Cambria" w:hAnsi="Cambria" w:cs="Cambria" w:eastAsia="Cambria"/>
          <w:sz w:val="28"/>
          <w:szCs w:val="28"/>
          <w:color w:val="000000"/>
          <w:spacing w:val="0"/>
          <w:w w:val="100"/>
        </w:rPr>
      </w:r>
    </w:p>
    <w:p>
      <w:pPr>
        <w:spacing w:before="45" w:after="0" w:line="240" w:lineRule="auto"/>
        <w:ind w:left="256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pa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are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if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ed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: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”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rs.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erR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</w:p>
    <w:p>
      <w:pPr>
        <w:spacing w:before="48" w:after="0" w:line="265" w:lineRule="exact"/>
        <w:ind w:left="256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/>
        <w:pict>
          <v:group style="position:absolute;margin-left:65.400002pt;margin-top:18.083633pt;width:464.5pt;height:.1pt;mso-position-horizontal-relative:page;mso-position-vertical-relative:paragraph;z-index:-662" coordorigin="1308,362" coordsize="9290,2">
            <v:shape style="position:absolute;left:1308;top:362;width:9290;height:2" coordorigin="1308,362" coordsize="9290,0" path="m1308,362l10598,362e" filled="f" stroked="t" strokeweight="1.06pt" strokecolor="#48ACC5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&lt;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if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: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t&gt;”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1940" w:h="16860"/>
          <w:pgMar w:top="1360" w:bottom="280" w:left="1160" w:right="1260"/>
        </w:sectPr>
      </w:pPr>
      <w:rPr/>
    </w:p>
    <w:p>
      <w:pPr>
        <w:spacing w:before="59" w:after="0" w:line="240" w:lineRule="auto"/>
        <w:ind w:left="256" w:right="-80"/>
        <w:jc w:val="left"/>
        <w:tabs>
          <w:tab w:pos="248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  <w:b/>
          <w:bCs/>
        </w:rPr>
        <w:t>G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  <w:b/>
          <w:bCs/>
        </w:rPr>
        <w:t>mem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  <w:b/>
          <w:bCs/>
        </w:rPr>
        <w:t>od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  <w:b/>
          <w:bCs/>
        </w:rPr>
        <w:t>e</w:t>
        <w:tab/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  <w:b/>
          <w:bCs/>
        </w:rPr>
        <w:t>f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  <w:b/>
          <w:bCs/>
        </w:rPr>
        <w:t>au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  <w:b/>
          <w:bCs/>
        </w:rPr>
        <w:t>v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  <w:b/>
          <w:bCs/>
        </w:rPr>
        <w:t>u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9" w:lineRule="exact"/>
        <w:ind w:right="274"/>
        <w:jc w:val="right"/>
        <w:rPr>
          <w:rFonts w:ascii="Calibri" w:hAnsi="Calibri" w:cs="Calibri" w:eastAsia="Calibri"/>
          <w:sz w:val="22"/>
          <w:szCs w:val="22"/>
        </w:rPr>
      </w:pPr>
      <w:rPr/>
      <w:r>
        <w:rPr/>
        <w:pict>
          <v:group style="position:absolute;margin-left:64.870003pt;margin-top:13.325902pt;width:465.56pt;height:15.11pt;mso-position-horizontal-relative:page;mso-position-vertical-relative:paragraph;z-index:-661" coordorigin="1297,267" coordsize="9311,302">
            <v:group style="position:absolute;left:1308;top:289;width:108;height:269" coordorigin="1308,289" coordsize="108,269">
              <v:shape style="position:absolute;left:1308;top:289;width:108;height:269" coordorigin="1308,289" coordsize="108,269" path="m1308,558l1416,558,1416,289,1308,289,1308,558e" filled="t" fillcolor="#D2EAEE" stroked="f">
                <v:path arrowok="t"/>
                <v:fill/>
              </v:shape>
            </v:group>
            <v:group style="position:absolute;left:3437;top:289;width:108;height:269" coordorigin="3437,289" coordsize="108,269">
              <v:shape style="position:absolute;left:3437;top:289;width:108;height:269" coordorigin="3437,289" coordsize="108,269" path="m3437,558l3545,558,3545,289,3437,289,3437,558e" filled="t" fillcolor="#D2EAEE" stroked="f">
                <v:path arrowok="t"/>
                <v:fill/>
              </v:shape>
            </v:group>
            <v:group style="position:absolute;left:1416;top:289;width:2021;height:269" coordorigin="1416,289" coordsize="2021,269">
              <v:shape style="position:absolute;left:1416;top:289;width:2021;height:269" coordorigin="1416,289" coordsize="2021,269" path="m3437,558l3437,289,1416,289,1416,558,3437,558e" filled="t" fillcolor="#D2EAEE" stroked="f">
                <v:path arrowok="t"/>
                <v:fill/>
              </v:shape>
            </v:group>
            <v:group style="position:absolute;left:3545;top:289;width:108;height:269" coordorigin="3545,289" coordsize="108,269">
              <v:shape style="position:absolute;left:3545;top:289;width:108;height:269" coordorigin="3545,289" coordsize="108,269" path="m3545,558l3653,558,3653,289,3545,289,3545,558e" filled="t" fillcolor="#D2EAEE" stroked="f">
                <v:path arrowok="t"/>
                <v:fill/>
              </v:shape>
            </v:group>
            <v:group style="position:absolute;left:5137;top:289;width:108;height:269" coordorigin="5137,289" coordsize="108,269">
              <v:shape style="position:absolute;left:5137;top:289;width:108;height:269" coordorigin="5137,289" coordsize="108,269" path="m5137,558l5245,558,5245,289,5137,289,5137,558e" filled="t" fillcolor="#D2EAEE" stroked="f">
                <v:path arrowok="t"/>
                <v:fill/>
              </v:shape>
            </v:group>
            <v:group style="position:absolute;left:3653;top:289;width:1484;height:269" coordorigin="3653,289" coordsize="1484,269">
              <v:shape style="position:absolute;left:3653;top:289;width:1484;height:269" coordorigin="3653,289" coordsize="1484,269" path="m5137,558l5137,289,3653,289,3653,558,5137,558e" filled="t" fillcolor="#D2EAEE" stroked="f">
                <v:path arrowok="t"/>
                <v:fill/>
              </v:shape>
            </v:group>
            <v:group style="position:absolute;left:5245;top:289;width:108;height:269" coordorigin="5245,289" coordsize="108,269">
              <v:shape style="position:absolute;left:5245;top:289;width:108;height:269" coordorigin="5245,289" coordsize="108,269" path="m5245,558l5353,558,5353,289,5245,289,5245,558e" filled="t" fillcolor="#D2EAEE" stroked="f">
                <v:path arrowok="t"/>
                <v:fill/>
              </v:shape>
            </v:group>
            <v:group style="position:absolute;left:10490;top:289;width:108;height:269" coordorigin="10490,289" coordsize="108,269">
              <v:shape style="position:absolute;left:10490;top:289;width:108;height:269" coordorigin="10490,289" coordsize="108,269" path="m10490,558l10598,558,10598,289,10490,289,10490,558e" filled="t" fillcolor="#D2EAEE" stroked="f">
                <v:path arrowok="t"/>
                <v:fill/>
              </v:shape>
            </v:group>
            <v:group style="position:absolute;left:5353;top:289;width:5137;height:269" coordorigin="5353,289" coordsize="5137,269">
              <v:shape style="position:absolute;left:5353;top:289;width:5137;height:269" coordorigin="5353,289" coordsize="5137,269" path="m10490,558l10490,289,5353,289,5353,558,10490,558e" filled="t" fillcolor="#D2EAEE" stroked="f">
                <v:path arrowok="t"/>
                <v:fill/>
              </v:shape>
            </v:group>
            <v:group style="position:absolute;left:1308;top:277;width:9290;height:2" coordorigin="1308,277" coordsize="9290,2">
              <v:shape style="position:absolute;left:1308;top:277;width:9290;height:2" coordorigin="1308,277" coordsize="9290,0" path="m1308,277l10598,277e" filled="f" stroked="t" strokeweight="1.06pt" strokecolor="#48ACC5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  <w:b/>
          <w:bCs/>
          <w:position w:val="1"/>
        </w:rPr>
        <w:t>(s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  <w:b/>
          <w:bCs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  <w:b/>
          <w:bCs/>
          <w:position w:val="1"/>
        </w:rPr>
        <w:t>c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  <w:b/>
          <w:bCs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  <w:b/>
          <w:bCs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  <w:b/>
          <w:bCs/>
          <w:position w:val="1"/>
        </w:rPr>
        <w:t>d</w:t>
      </w:r>
      <w:r>
        <w:rPr>
          <w:rFonts w:ascii="Calibri" w:hAnsi="Calibri" w:cs="Calibri" w:eastAsia="Calibri"/>
          <w:sz w:val="22"/>
          <w:szCs w:val="22"/>
          <w:color w:val="2E849B"/>
          <w:spacing w:val="-4"/>
          <w:w w:val="100"/>
          <w:b/>
          <w:bCs/>
          <w:position w:val="1"/>
        </w:rPr>
        <w:t>s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  <w:b/>
          <w:bCs/>
          <w:position w:val="1"/>
        </w:rPr>
        <w:t>)</w:t>
      </w:r>
      <w:r>
        <w:rPr>
          <w:rFonts w:ascii="Calibri" w:hAnsi="Calibri" w:cs="Calibri" w:eastAsia="Calibri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26" w:after="0" w:line="240" w:lineRule="auto"/>
        <w:ind w:left="256" w:right="-20"/>
        <w:jc w:val="left"/>
        <w:tabs>
          <w:tab w:pos="248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nq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</w:rPr>
        <w:t>u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color w:val="2E849B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ar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e</w:t>
        <w:tab/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15</w:t>
      </w:r>
      <w:r>
        <w:rPr>
          <w:rFonts w:ascii="Calibri" w:hAnsi="Calibri" w:cs="Calibri" w:eastAsia="Calibr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64" w:lineRule="exact"/>
        <w:ind w:left="256" w:right="-20"/>
        <w:jc w:val="left"/>
        <w:tabs>
          <w:tab w:pos="2480" w:val="left"/>
        </w:tabs>
        <w:rPr>
          <w:rFonts w:ascii="Calibri" w:hAnsi="Calibri" w:cs="Calibri" w:eastAsia="Calibri"/>
          <w:sz w:val="22"/>
          <w:szCs w:val="22"/>
        </w:rPr>
      </w:pPr>
      <w:rPr/>
      <w:r>
        <w:rPr/>
        <w:pict>
          <v:group style="position:absolute;margin-left:64.870003pt;margin-top:12.955897pt;width:465.56pt;height:14.51pt;mso-position-horizontal-relative:page;mso-position-vertical-relative:paragraph;z-index:-660" coordorigin="1297,259" coordsize="9311,290">
            <v:group style="position:absolute;left:1308;top:270;width:108;height:269" coordorigin="1308,270" coordsize="108,269">
              <v:shape style="position:absolute;left:1308;top:270;width:108;height:269" coordorigin="1308,270" coordsize="108,269" path="m1308,539l1416,539,1416,270,1308,270,1308,539e" filled="t" fillcolor="#D2EAEE" stroked="f">
                <v:path arrowok="t"/>
                <v:fill/>
              </v:shape>
            </v:group>
            <v:group style="position:absolute;left:3437;top:270;width:108;height:269" coordorigin="3437,270" coordsize="108,269">
              <v:shape style="position:absolute;left:3437;top:270;width:108;height:269" coordorigin="3437,270" coordsize="108,269" path="m3437,539l3545,539,3545,270,3437,270,3437,539e" filled="t" fillcolor="#D2EAEE" stroked="f">
                <v:path arrowok="t"/>
                <v:fill/>
              </v:shape>
            </v:group>
            <v:group style="position:absolute;left:1416;top:271;width:2021;height:268" coordorigin="1416,271" coordsize="2021,268">
              <v:shape style="position:absolute;left:1416;top:271;width:2021;height:268" coordorigin="1416,271" coordsize="2021,268" path="m1416,539l3437,539,3437,271,1416,271,1416,539e" filled="t" fillcolor="#D2EAEE" stroked="f">
                <v:path arrowok="t"/>
                <v:fill/>
              </v:shape>
            </v:group>
            <v:group style="position:absolute;left:3545;top:270;width:108;height:269" coordorigin="3545,270" coordsize="108,269">
              <v:shape style="position:absolute;left:3545;top:270;width:108;height:269" coordorigin="3545,270" coordsize="108,269" path="m3545,539l3653,539,3653,270,3545,270,3545,539e" filled="t" fillcolor="#D2EAEE" stroked="f">
                <v:path arrowok="t"/>
                <v:fill/>
              </v:shape>
            </v:group>
            <v:group style="position:absolute;left:5137;top:270;width:108;height:269" coordorigin="5137,270" coordsize="108,269">
              <v:shape style="position:absolute;left:5137;top:270;width:108;height:269" coordorigin="5137,270" coordsize="108,269" path="m5137,539l5245,539,5245,270,5137,270,5137,539e" filled="t" fillcolor="#D2EAEE" stroked="f">
                <v:path arrowok="t"/>
                <v:fill/>
              </v:shape>
            </v:group>
            <v:group style="position:absolute;left:3653;top:271;width:1484;height:268" coordorigin="3653,271" coordsize="1484,268">
              <v:shape style="position:absolute;left:3653;top:271;width:1484;height:268" coordorigin="3653,271" coordsize="1484,268" path="m3653,539l5137,539,5137,271,3653,271,3653,539e" filled="t" fillcolor="#D2EAEE" stroked="f">
                <v:path arrowok="t"/>
                <v:fill/>
              </v:shape>
            </v:group>
            <v:group style="position:absolute;left:5245;top:270;width:108;height:269" coordorigin="5245,270" coordsize="108,269">
              <v:shape style="position:absolute;left:5245;top:270;width:108;height:269" coordorigin="5245,270" coordsize="108,269" path="m5245,539l5353,539,5353,270,5245,270,5245,539e" filled="t" fillcolor="#D2EAEE" stroked="f">
                <v:path arrowok="t"/>
                <v:fill/>
              </v:shape>
            </v:group>
            <v:group style="position:absolute;left:10490;top:270;width:108;height:269" coordorigin="10490,270" coordsize="108,269">
              <v:shape style="position:absolute;left:10490;top:270;width:108;height:269" coordorigin="10490,270" coordsize="108,269" path="m10490,539l10598,539,10598,270,10490,270,10490,539e" filled="t" fillcolor="#D2EAEE" stroked="f">
                <v:path arrowok="t"/>
                <v:fill/>
              </v:shape>
            </v:group>
            <v:group style="position:absolute;left:5353;top:271;width:5137;height:268" coordorigin="5353,271" coordsize="5137,268">
              <v:shape style="position:absolute;left:5353;top:271;width:5137;height:268" coordorigin="5353,271" coordsize="5137,268" path="m5353,539l10490,539,10490,271,5353,271,5353,539e" filled="t" fillcolor="#D2EAEE" stroked="f">
                <v:path arrowok="t"/>
                <v:fill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  <w:position w:val="1"/>
        </w:rPr>
        <w:t>C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  <w:position w:val="1"/>
        </w:rPr>
        <w:t>nq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  <w:position w:val="1"/>
        </w:rPr>
        <w:t>u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color w:val="2E849B"/>
          <w:spacing w:val="-2"/>
          <w:w w:val="100"/>
          <w:position w:val="1"/>
        </w:rPr>
        <w:t>s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22"/>
          <w:szCs w:val="22"/>
          <w:color w:val="2E849B"/>
          <w:spacing w:val="4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-5"/>
          <w:w w:val="100"/>
          <w:position w:val="1"/>
        </w:rPr>
        <w:t>S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  <w:position w:val="1"/>
        </w:rPr>
        <w:t>m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  <w:position w:val="1"/>
        </w:rPr>
        <w:t>all</w:t>
        <w:tab/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  <w:position w:val="1"/>
        </w:rPr>
        <w:t>15</w:t>
      </w:r>
      <w:r>
        <w:rPr>
          <w:rFonts w:ascii="Calibri" w:hAnsi="Calibri" w:cs="Calibri" w:eastAsia="Calibri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4" w:after="0" w:line="240" w:lineRule="auto"/>
        <w:ind w:right="-20"/>
        <w:jc w:val="left"/>
        <w:tabs>
          <w:tab w:pos="22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/>
        <w:br w:type="column"/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at</w:t>
      </w:r>
      <w:r>
        <w:rPr>
          <w:rFonts w:ascii="Calibri" w:hAnsi="Calibri" w:cs="Calibri" w:eastAsia="Calibri"/>
          <w:sz w:val="22"/>
          <w:szCs w:val="22"/>
          <w:color w:val="2E849B"/>
          <w:spacing w:val="-5"/>
          <w:w w:val="100"/>
        </w:rPr>
        <w:t>i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n</w:t>
        <w:tab/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10</w:t>
      </w:r>
      <w:r>
        <w:rPr>
          <w:rFonts w:ascii="Calibri" w:hAnsi="Calibri" w:cs="Calibri" w:eastAsia="Calibri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40" w:h="16860"/>
          <w:pgMar w:top="1360" w:bottom="280" w:left="1160" w:right="1260"/>
          <w:cols w:num="2" w:equalWidth="0">
            <w:col w:w="3705" w:space="724"/>
            <w:col w:w="5091"/>
          </w:cols>
        </w:sectPr>
      </w:pPr>
      <w:rPr/>
    </w:p>
    <w:p>
      <w:pPr>
        <w:spacing w:before="60" w:after="0" w:line="240" w:lineRule="auto"/>
        <w:ind w:left="101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/>
        <w:pict>
          <v:group style="position:absolute;margin-left:64.699997pt;margin-top:98.699997pt;width:465.2pt;height:.1pt;mso-position-horizontal-relative:page;mso-position-vertical-relative:page;z-index:-658" coordorigin="1294,1974" coordsize="9304,2">
            <v:shape style="position:absolute;left:1294;top:1974;width:9304;height:2" coordorigin="1294,1974" coordsize="9304,0" path="m1294,1974l10598,1974e" filled="f" stroked="t" strokeweight="1.0599pt" strokecolor="#48ACC5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  <w:b/>
          <w:bCs/>
        </w:rPr>
        <w:t>tes</w:t>
      </w:r>
      <w:r>
        <w:rPr>
          <w:rFonts w:ascii="Calibri" w:hAnsi="Calibri" w:cs="Calibri" w:eastAsia="Calibri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0" w:lineRule="auto"/>
        <w:ind w:left="336" w:right="-20"/>
        <w:jc w:val="left"/>
        <w:tabs>
          <w:tab w:pos="2560" w:val="left"/>
          <w:tab w:pos="426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efuse</w:t>
        <w:tab/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/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A</w:t>
        <w:tab/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u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c</w:t>
      </w:r>
      <w:r>
        <w:rPr>
          <w:rFonts w:ascii="Calibri" w:hAnsi="Calibri" w:cs="Calibri" w:eastAsia="Calibri"/>
          <w:sz w:val="22"/>
          <w:szCs w:val="22"/>
          <w:color w:val="2E849B"/>
          <w:spacing w:val="-5"/>
          <w:w w:val="100"/>
        </w:rPr>
        <w:t>a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color w:val="2E849B"/>
          <w:spacing w:val="-4"/>
          <w:w w:val="100"/>
        </w:rPr>
        <w:t>e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awn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color w:val="2E849B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is</w:t>
      </w:r>
      <w:r>
        <w:rPr>
          <w:rFonts w:ascii="Calibri" w:hAnsi="Calibri" w:cs="Calibri" w:eastAsia="Calibri"/>
          <w:sz w:val="22"/>
          <w:szCs w:val="22"/>
          <w:color w:val="2E849B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color w:val="2E849B"/>
          <w:spacing w:val="2"/>
          <w:w w:val="100"/>
        </w:rPr>
        <w:t>m</w:t>
      </w:r>
      <w:r>
        <w:rPr>
          <w:rFonts w:ascii="Calibri" w:hAnsi="Calibri" w:cs="Calibri" w:eastAsia="Calibri"/>
          <w:sz w:val="22"/>
          <w:szCs w:val="22"/>
          <w:color w:val="2E849B"/>
          <w:spacing w:val="-4"/>
          <w:w w:val="100"/>
        </w:rPr>
        <w:t>e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mo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pgSz w:w="11940" w:h="16860"/>
          <w:pgMar w:top="1360" w:bottom="280" w:left="1080" w:right="1680"/>
        </w:sectPr>
      </w:pPr>
      <w:rPr/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3.879995" w:type="dxa"/>
      </w:tblPr>
      <w:tblGrid/>
      <w:tr>
        <w:trPr>
          <w:trHeight w:val="470" w:hRule="exact"/>
        </w:trPr>
        <w:tc>
          <w:tcPr>
            <w:tcW w:w="2104" w:type="dxa"/>
            <w:tcBorders>
              <w:top w:val="single" w:sz="8.48" w:space="0" w:color="48ACC5"/>
              <w:bottom w:val="nil" w:sz="6" w:space="0" w:color="auto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lit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7436" w:type="dxa"/>
            <w:tcBorders>
              <w:top w:val="single" w:sz="8.48" w:space="0" w:color="48ACC5"/>
              <w:bottom w:val="nil" w:sz="6" w:space="0" w:color="auto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29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12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442" w:hRule="exact"/>
        </w:trPr>
        <w:tc>
          <w:tcPr>
            <w:tcW w:w="2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9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Rush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74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9" w:lineRule="exact"/>
              <w:ind w:left="29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15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478" w:hRule="exact"/>
        </w:trPr>
        <w:tc>
          <w:tcPr>
            <w:tcW w:w="2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q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ad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tch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74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29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12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485" w:hRule="exact"/>
        </w:trPr>
        <w:tc>
          <w:tcPr>
            <w:tcW w:w="2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8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ea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6"/>
                <w:w w:val="100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ch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74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8" w:lineRule="exact"/>
              <w:ind w:left="29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7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558" w:hRule="exact"/>
        </w:trPr>
        <w:tc>
          <w:tcPr>
            <w:tcW w:w="2104" w:type="dxa"/>
            <w:tcBorders>
              <w:top w:val="nil" w:sz="6" w:space="0" w:color="auto"/>
              <w:bottom w:val="single" w:sz="11.36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ir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Sup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er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ri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7436" w:type="dxa"/>
            <w:tcBorders>
              <w:top w:val="nil" w:sz="6" w:space="0" w:color="auto"/>
              <w:bottom w:val="single" w:sz="11.36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29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12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559" w:hRule="exact"/>
        </w:trPr>
        <w:tc>
          <w:tcPr>
            <w:tcW w:w="2104" w:type="dxa"/>
            <w:tcBorders>
              <w:top w:val="single" w:sz="11.36" w:space="0" w:color="D2EAEE"/>
              <w:bottom w:val="single" w:sz="11.36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7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Ca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ture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F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ag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7436" w:type="dxa"/>
            <w:tcBorders>
              <w:top w:val="single" w:sz="11.36" w:space="0" w:color="D2EAEE"/>
              <w:bottom w:val="single" w:sz="11.36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7" w:lineRule="exact"/>
              <w:ind w:left="29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10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532" w:hRule="exact"/>
        </w:trPr>
        <w:tc>
          <w:tcPr>
            <w:tcW w:w="2104" w:type="dxa"/>
            <w:tcBorders>
              <w:top w:val="single" w:sz="11.36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Car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ier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ssa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7436" w:type="dxa"/>
            <w:tcBorders>
              <w:top w:val="single" w:sz="11.36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29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15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1" w:after="0" w:line="240" w:lineRule="auto"/>
        <w:ind w:left="236" w:right="-20"/>
        <w:jc w:val="left"/>
        <w:rPr>
          <w:rFonts w:ascii="Cambria" w:hAnsi="Cambria" w:cs="Cambria" w:eastAsia="Cambria"/>
          <w:sz w:val="28"/>
          <w:szCs w:val="28"/>
        </w:rPr>
      </w:pPr>
      <w:rPr/>
      <w:r>
        <w:rPr>
          <w:rFonts w:ascii="Cambria" w:hAnsi="Cambria" w:cs="Cambria" w:eastAsia="Cambria"/>
          <w:sz w:val="28"/>
          <w:szCs w:val="28"/>
          <w:color w:val="365F91"/>
          <w:spacing w:val="0"/>
          <w:w w:val="100"/>
          <w:b/>
          <w:bCs/>
        </w:rPr>
        <w:t>Vehicle</w:t>
      </w:r>
      <w:r>
        <w:rPr>
          <w:rFonts w:ascii="Cambria" w:hAnsi="Cambria" w:cs="Cambria" w:eastAsia="Cambria"/>
          <w:sz w:val="28"/>
          <w:szCs w:val="28"/>
          <w:color w:val="365F91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8"/>
          <w:szCs w:val="28"/>
          <w:color w:val="365F91"/>
          <w:spacing w:val="-2"/>
          <w:w w:val="100"/>
          <w:b/>
          <w:bCs/>
        </w:rPr>
        <w:t>s</w:t>
      </w:r>
      <w:r>
        <w:rPr>
          <w:rFonts w:ascii="Cambria" w:hAnsi="Cambria" w:cs="Cambria" w:eastAsia="Cambria"/>
          <w:sz w:val="28"/>
          <w:szCs w:val="28"/>
          <w:color w:val="365F91"/>
          <w:spacing w:val="-4"/>
          <w:w w:val="100"/>
          <w:b/>
          <w:bCs/>
        </w:rPr>
        <w:t>p</w:t>
      </w:r>
      <w:r>
        <w:rPr>
          <w:rFonts w:ascii="Cambria" w:hAnsi="Cambria" w:cs="Cambria" w:eastAsia="Cambria"/>
          <w:sz w:val="28"/>
          <w:szCs w:val="28"/>
          <w:color w:val="365F91"/>
          <w:spacing w:val="1"/>
          <w:w w:val="100"/>
          <w:b/>
          <w:bCs/>
        </w:rPr>
        <w:t>a</w:t>
      </w:r>
      <w:r>
        <w:rPr>
          <w:rFonts w:ascii="Cambria" w:hAnsi="Cambria" w:cs="Cambria" w:eastAsia="Cambria"/>
          <w:sz w:val="28"/>
          <w:szCs w:val="28"/>
          <w:color w:val="365F91"/>
          <w:spacing w:val="-3"/>
          <w:w w:val="100"/>
          <w:b/>
          <w:bCs/>
        </w:rPr>
        <w:t>w</w:t>
      </w:r>
      <w:r>
        <w:rPr>
          <w:rFonts w:ascii="Cambria" w:hAnsi="Cambria" w:cs="Cambria" w:eastAsia="Cambria"/>
          <w:sz w:val="28"/>
          <w:szCs w:val="28"/>
          <w:color w:val="365F91"/>
          <w:spacing w:val="0"/>
          <w:w w:val="100"/>
          <w:b/>
          <w:bCs/>
        </w:rPr>
        <w:t>n</w:t>
      </w:r>
      <w:r>
        <w:rPr>
          <w:rFonts w:ascii="Cambria" w:hAnsi="Cambria" w:cs="Cambria" w:eastAsia="Cambria"/>
          <w:sz w:val="28"/>
          <w:szCs w:val="28"/>
          <w:color w:val="365F91"/>
          <w:spacing w:val="2"/>
          <w:w w:val="100"/>
          <w:b/>
          <w:bCs/>
        </w:rPr>
        <w:t> </w:t>
      </w:r>
      <w:r>
        <w:rPr>
          <w:rFonts w:ascii="Cambria" w:hAnsi="Cambria" w:cs="Cambria" w:eastAsia="Cambria"/>
          <w:sz w:val="28"/>
          <w:szCs w:val="28"/>
          <w:color w:val="365F91"/>
          <w:spacing w:val="1"/>
          <w:w w:val="100"/>
          <w:b/>
          <w:bCs/>
        </w:rPr>
        <w:t>d</w:t>
      </w:r>
      <w:r>
        <w:rPr>
          <w:rFonts w:ascii="Cambria" w:hAnsi="Cambria" w:cs="Cambria" w:eastAsia="Cambria"/>
          <w:sz w:val="28"/>
          <w:szCs w:val="28"/>
          <w:color w:val="365F91"/>
          <w:spacing w:val="-3"/>
          <w:w w:val="100"/>
          <w:b/>
          <w:bCs/>
        </w:rPr>
        <w:t>e</w:t>
      </w:r>
      <w:r>
        <w:rPr>
          <w:rFonts w:ascii="Cambria" w:hAnsi="Cambria" w:cs="Cambria" w:eastAsia="Cambria"/>
          <w:sz w:val="28"/>
          <w:szCs w:val="28"/>
          <w:color w:val="365F91"/>
          <w:spacing w:val="-5"/>
          <w:w w:val="100"/>
          <w:b/>
          <w:bCs/>
        </w:rPr>
        <w:t>l</w:t>
      </w:r>
      <w:r>
        <w:rPr>
          <w:rFonts w:ascii="Cambria" w:hAnsi="Cambria" w:cs="Cambria" w:eastAsia="Cambria"/>
          <w:sz w:val="28"/>
          <w:szCs w:val="28"/>
          <w:color w:val="365F91"/>
          <w:spacing w:val="-1"/>
          <w:w w:val="100"/>
          <w:b/>
          <w:bCs/>
        </w:rPr>
        <w:t>a</w:t>
      </w:r>
      <w:r>
        <w:rPr>
          <w:rFonts w:ascii="Cambria" w:hAnsi="Cambria" w:cs="Cambria" w:eastAsia="Cambria"/>
          <w:sz w:val="28"/>
          <w:szCs w:val="28"/>
          <w:color w:val="365F91"/>
          <w:spacing w:val="0"/>
          <w:w w:val="100"/>
          <w:b/>
          <w:bCs/>
        </w:rPr>
        <w:t>y</w:t>
      </w:r>
      <w:r>
        <w:rPr>
          <w:rFonts w:ascii="Cambria" w:hAnsi="Cambria" w:cs="Cambria" w:eastAsia="Cambria"/>
          <w:sz w:val="28"/>
          <w:szCs w:val="28"/>
          <w:color w:val="000000"/>
          <w:spacing w:val="0"/>
          <w:w w:val="100"/>
        </w:rPr>
      </w:r>
    </w:p>
    <w:p>
      <w:pPr>
        <w:spacing w:before="57" w:after="0" w:line="265" w:lineRule="exact"/>
        <w:ind w:left="236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Ve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icle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ela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if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ed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ith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: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”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ars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ic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el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&lt;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if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: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&gt;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”</w:t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28.479996" w:type="dxa"/>
      </w:tblPr>
      <w:tblGrid/>
      <w:tr>
        <w:trPr>
          <w:trHeight w:val="559" w:hRule="exact"/>
        </w:trPr>
        <w:tc>
          <w:tcPr>
            <w:tcW w:w="2151" w:type="dxa"/>
            <w:tcBorders>
              <w:top w:val="single" w:sz="8.47992" w:space="0" w:color="48ACC5"/>
              <w:bottom w:val="single" w:sz="8.47992" w:space="0" w:color="48ACC5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7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b/>
                <w:bCs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b/>
                <w:bCs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b/>
                <w:bCs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b/>
                <w:bCs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655" w:type="dxa"/>
            <w:tcBorders>
              <w:top w:val="single" w:sz="8.47992" w:space="0" w:color="48ACC5"/>
              <w:bottom w:val="single" w:sz="8.47992" w:space="0" w:color="48ACC5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7" w:lineRule="exact"/>
              <w:ind w:left="195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b/>
                <w:bCs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b/>
                <w:bCs/>
                <w:position w:val="1"/>
              </w:rPr>
              <w:t>f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b/>
                <w:bCs/>
                <w:position w:val="1"/>
              </w:rPr>
              <w:t>au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b/>
                <w:bCs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b/>
                <w:bCs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b/>
                <w:bCs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b/>
                <w:bCs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b/>
                <w:bCs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2" w:after="0" w:line="240" w:lineRule="auto"/>
              <w:ind w:left="195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b/>
                <w:bCs/>
              </w:rPr>
              <w:t>(s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4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b/>
                <w:bCs/>
              </w:rPr>
              <w:t>)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5486" w:type="dxa"/>
            <w:tcBorders>
              <w:top w:val="single" w:sz="8.47992" w:space="0" w:color="48ACC5"/>
              <w:bottom w:val="single" w:sz="8.47992" w:space="0" w:color="48ACC5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7" w:lineRule="exact"/>
              <w:ind w:left="23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b/>
                <w:bCs/>
                <w:position w:val="1"/>
              </w:rPr>
              <w:t>tes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258" w:hRule="exact"/>
        </w:trPr>
        <w:tc>
          <w:tcPr>
            <w:tcW w:w="2151" w:type="dxa"/>
            <w:tcBorders>
              <w:top w:val="single" w:sz="8.47992" w:space="0" w:color="48ACC5"/>
              <w:bottom w:val="nil" w:sz="6" w:space="0" w:color="auto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5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Q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ad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position w:val="1"/>
              </w:rPr>
              <w:t>ke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655" w:type="dxa"/>
            <w:tcBorders>
              <w:top w:val="single" w:sz="8.47992" w:space="0" w:color="48ACC5"/>
              <w:bottom w:val="nil" w:sz="6" w:space="0" w:color="auto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5" w:lineRule="exact"/>
              <w:ind w:left="195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10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5486" w:type="dxa"/>
            <w:tcBorders>
              <w:top w:val="single" w:sz="8.47992" w:space="0" w:color="48ACC5"/>
              <w:bottom w:val="nil" w:sz="6" w:space="0" w:color="auto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/>
            <w:rPr/>
          </w:p>
        </w:tc>
      </w:tr>
      <w:tr>
        <w:trPr>
          <w:trHeight w:val="238" w:hRule="exact"/>
        </w:trPr>
        <w:tc>
          <w:tcPr>
            <w:tcW w:w="215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2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Attack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J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4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65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2" w:lineRule="exact"/>
              <w:ind w:left="195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20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54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69" w:hRule="exact"/>
        </w:trPr>
        <w:tc>
          <w:tcPr>
            <w:tcW w:w="2151" w:type="dxa"/>
            <w:tcBorders>
              <w:top w:val="nil" w:sz="6" w:space="0" w:color="auto"/>
              <w:bottom w:val="single" w:sz="3.67992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mo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7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ed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Tra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6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rts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655" w:type="dxa"/>
            <w:tcBorders>
              <w:top w:val="nil" w:sz="6" w:space="0" w:color="auto"/>
              <w:bottom w:val="single" w:sz="3.67992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195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30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54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/>
            <w:rPr/>
          </w:p>
        </w:tc>
      </w:tr>
      <w:tr>
        <w:trPr>
          <w:trHeight w:val="269" w:hRule="exact"/>
        </w:trPr>
        <w:tc>
          <w:tcPr>
            <w:tcW w:w="2151" w:type="dxa"/>
            <w:tcBorders>
              <w:top w:val="single" w:sz="3.67992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6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IFV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655" w:type="dxa"/>
            <w:tcBorders>
              <w:top w:val="single" w:sz="3.67992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6" w:lineRule="exact"/>
              <w:ind w:left="195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60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54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67" w:hRule="exact"/>
        </w:trPr>
        <w:tc>
          <w:tcPr>
            <w:tcW w:w="2151" w:type="dxa"/>
            <w:tcBorders>
              <w:top w:val="nil" w:sz="6" w:space="0" w:color="auto"/>
              <w:bottom w:val="single" w:sz="2.72016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9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BT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655" w:type="dxa"/>
            <w:tcBorders>
              <w:top w:val="nil" w:sz="6" w:space="0" w:color="auto"/>
              <w:bottom w:val="single" w:sz="2.72016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9" w:lineRule="exact"/>
              <w:ind w:left="195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90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54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/>
            <w:rPr/>
          </w:p>
        </w:tc>
      </w:tr>
      <w:tr>
        <w:trPr>
          <w:trHeight w:val="269" w:hRule="exact"/>
        </w:trPr>
        <w:tc>
          <w:tcPr>
            <w:tcW w:w="2151" w:type="dxa"/>
            <w:tcBorders>
              <w:top w:val="single" w:sz="2.72016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5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Mo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ile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AA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655" w:type="dxa"/>
            <w:tcBorders>
              <w:top w:val="single" w:sz="2.72016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5" w:lineRule="exact"/>
              <w:ind w:left="195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60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54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69" w:hRule="exact"/>
        </w:trPr>
        <w:tc>
          <w:tcPr>
            <w:tcW w:w="2151" w:type="dxa"/>
            <w:tcBorders>
              <w:top w:val="nil" w:sz="6" w:space="0" w:color="auto"/>
              <w:bottom w:val="single" w:sz="3.67992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J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ts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k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655" w:type="dxa"/>
            <w:tcBorders>
              <w:top w:val="nil" w:sz="6" w:space="0" w:color="auto"/>
              <w:bottom w:val="single" w:sz="3.67992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195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10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54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/>
            <w:rPr/>
          </w:p>
        </w:tc>
      </w:tr>
      <w:tr>
        <w:trPr>
          <w:trHeight w:val="269" w:hRule="exact"/>
        </w:trPr>
        <w:tc>
          <w:tcPr>
            <w:tcW w:w="2151" w:type="dxa"/>
            <w:tcBorders>
              <w:top w:val="single" w:sz="3.67992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6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ib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5"/>
                <w:w w:val="100"/>
                <w:position w:val="1"/>
              </w:rPr>
              <w:t>at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655" w:type="dxa"/>
            <w:tcBorders>
              <w:top w:val="single" w:sz="3.67992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6" w:lineRule="exact"/>
              <w:ind w:left="195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30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54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69" w:hRule="exact"/>
        </w:trPr>
        <w:tc>
          <w:tcPr>
            <w:tcW w:w="2151" w:type="dxa"/>
            <w:tcBorders>
              <w:top w:val="nil" w:sz="6" w:space="0" w:color="auto"/>
              <w:bottom w:val="single" w:sz="3.67992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Attack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5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655" w:type="dxa"/>
            <w:tcBorders>
              <w:top w:val="nil" w:sz="6" w:space="0" w:color="auto"/>
              <w:bottom w:val="single" w:sz="3.67992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195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90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54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/>
            <w:rPr/>
          </w:p>
        </w:tc>
      </w:tr>
      <w:tr>
        <w:trPr>
          <w:trHeight w:val="269" w:hRule="exact"/>
        </w:trPr>
        <w:tc>
          <w:tcPr>
            <w:tcW w:w="2151" w:type="dxa"/>
            <w:tcBorders>
              <w:top w:val="single" w:sz="3.67992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6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el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er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655" w:type="dxa"/>
            <w:tcBorders>
              <w:top w:val="single" w:sz="3.67992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6" w:lineRule="exact"/>
              <w:ind w:left="195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60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54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69" w:hRule="exact"/>
        </w:trPr>
        <w:tc>
          <w:tcPr>
            <w:tcW w:w="2151" w:type="dxa"/>
            <w:tcBorders>
              <w:top w:val="nil" w:sz="6" w:space="0" w:color="auto"/>
              <w:bottom w:val="single" w:sz="3.67992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Tra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spo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5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eli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5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655" w:type="dxa"/>
            <w:tcBorders>
              <w:top w:val="nil" w:sz="6" w:space="0" w:color="auto"/>
              <w:bottom w:val="single" w:sz="3.67992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195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60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54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/>
            <w:rPr/>
          </w:p>
        </w:tc>
      </w:tr>
      <w:tr>
        <w:trPr>
          <w:trHeight w:val="271" w:hRule="exact"/>
        </w:trPr>
        <w:tc>
          <w:tcPr>
            <w:tcW w:w="2151" w:type="dxa"/>
            <w:tcBorders>
              <w:top w:val="single" w:sz="3.67992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4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Attack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8"/>
                <w:w w:val="100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eli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655" w:type="dxa"/>
            <w:tcBorders>
              <w:top w:val="single" w:sz="3.67992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4" w:lineRule="exact"/>
              <w:ind w:left="195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90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54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69" w:hRule="exact"/>
        </w:trPr>
        <w:tc>
          <w:tcPr>
            <w:tcW w:w="2151" w:type="dxa"/>
            <w:tcBorders>
              <w:top w:val="nil" w:sz="6" w:space="0" w:color="auto"/>
              <w:bottom w:val="single" w:sz="4.64008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Attack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J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position w:val="1"/>
              </w:rPr>
              <w:t>et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655" w:type="dxa"/>
            <w:tcBorders>
              <w:top w:val="nil" w:sz="6" w:space="0" w:color="auto"/>
              <w:bottom w:val="single" w:sz="4.64008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195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90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54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/>
            <w:rPr/>
          </w:p>
        </w:tc>
      </w:tr>
      <w:tr>
        <w:trPr>
          <w:trHeight w:val="269" w:hRule="exact"/>
        </w:trPr>
        <w:tc>
          <w:tcPr>
            <w:tcW w:w="2151" w:type="dxa"/>
            <w:tcBorders>
              <w:top w:val="single" w:sz="4.64008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0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F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gh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6"/>
                <w:w w:val="100"/>
                <w:position w:val="1"/>
              </w:rPr>
              <w:t>J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et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655" w:type="dxa"/>
            <w:tcBorders>
              <w:top w:val="single" w:sz="4.64008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0" w:lineRule="exact"/>
              <w:ind w:left="195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90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54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66" w:hRule="exact"/>
        </w:trPr>
        <w:tc>
          <w:tcPr>
            <w:tcW w:w="2151" w:type="dxa"/>
            <w:tcBorders>
              <w:top w:val="nil" w:sz="6" w:space="0" w:color="auto"/>
              <w:bottom w:val="single" w:sz="3.67992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AV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655" w:type="dxa"/>
            <w:tcBorders>
              <w:top w:val="nil" w:sz="6" w:space="0" w:color="auto"/>
              <w:bottom w:val="single" w:sz="3.67992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195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60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54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/>
            <w:rPr/>
          </w:p>
        </w:tc>
      </w:tr>
      <w:tr>
        <w:trPr>
          <w:trHeight w:val="300" w:hRule="exact"/>
        </w:trPr>
        <w:tc>
          <w:tcPr>
            <w:tcW w:w="2151" w:type="dxa"/>
            <w:tcBorders>
              <w:top w:val="single" w:sz="3.67992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4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Static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655" w:type="dxa"/>
            <w:tcBorders>
              <w:top w:val="single" w:sz="3.67992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4" w:lineRule="exact"/>
              <w:ind w:left="195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30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54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47" w:hRule="exact"/>
        </w:trPr>
        <w:tc>
          <w:tcPr>
            <w:tcW w:w="2151" w:type="dxa"/>
            <w:tcBorders>
              <w:top w:val="nil" w:sz="6" w:space="0" w:color="auto"/>
              <w:bottom w:val="single" w:sz="8.47968" w:space="0" w:color="48ACC5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40" w:lineRule="auto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V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ho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</w:rPr>
              <w:t>v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ercra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</w:rPr>
              <w:t>f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655" w:type="dxa"/>
            <w:tcBorders>
              <w:top w:val="nil" w:sz="6" w:space="0" w:color="auto"/>
              <w:bottom w:val="single" w:sz="8.47968" w:space="0" w:color="48ACC5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40" w:lineRule="auto"/>
              <w:ind w:left="195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</w:rPr>
              <w:t>10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5486" w:type="dxa"/>
            <w:tcBorders>
              <w:top w:val="nil" w:sz="6" w:space="0" w:color="auto"/>
              <w:bottom w:val="single" w:sz="8.47968" w:space="0" w:color="48ACC5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</w:tbl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240" w:lineRule="auto"/>
        <w:ind w:left="236" w:right="-20"/>
        <w:jc w:val="left"/>
        <w:rPr>
          <w:rFonts w:ascii="Cambria" w:hAnsi="Cambria" w:cs="Cambria" w:eastAsia="Cambria"/>
          <w:sz w:val="28"/>
          <w:szCs w:val="28"/>
        </w:rPr>
      </w:pPr>
      <w:rPr/>
      <w:r>
        <w:rPr>
          <w:rFonts w:ascii="Cambria" w:hAnsi="Cambria" w:cs="Cambria" w:eastAsia="Cambria"/>
          <w:sz w:val="28"/>
          <w:szCs w:val="28"/>
          <w:color w:val="365F91"/>
          <w:spacing w:val="-1"/>
          <w:w w:val="100"/>
          <w:b/>
          <w:bCs/>
        </w:rPr>
        <w:t>F</w:t>
      </w:r>
      <w:r>
        <w:rPr>
          <w:rFonts w:ascii="Cambria" w:hAnsi="Cambria" w:cs="Cambria" w:eastAsia="Cambria"/>
          <w:sz w:val="28"/>
          <w:szCs w:val="28"/>
          <w:color w:val="365F91"/>
          <w:spacing w:val="1"/>
          <w:w w:val="100"/>
          <w:b/>
          <w:bCs/>
        </w:rPr>
        <w:t>a</w:t>
      </w:r>
      <w:r>
        <w:rPr>
          <w:rFonts w:ascii="Cambria" w:hAnsi="Cambria" w:cs="Cambria" w:eastAsia="Cambria"/>
          <w:sz w:val="28"/>
          <w:szCs w:val="28"/>
          <w:color w:val="365F91"/>
          <w:spacing w:val="0"/>
          <w:w w:val="100"/>
          <w:b/>
          <w:bCs/>
        </w:rPr>
        <w:t>c</w:t>
      </w:r>
      <w:r>
        <w:rPr>
          <w:rFonts w:ascii="Cambria" w:hAnsi="Cambria" w:cs="Cambria" w:eastAsia="Cambria"/>
          <w:sz w:val="28"/>
          <w:szCs w:val="28"/>
          <w:color w:val="365F91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8"/>
          <w:szCs w:val="28"/>
          <w:color w:val="365F91"/>
          <w:spacing w:val="-2"/>
          <w:w w:val="100"/>
          <w:b/>
          <w:bCs/>
        </w:rPr>
        <w:t>i</w:t>
      </w:r>
      <w:r>
        <w:rPr>
          <w:rFonts w:ascii="Cambria" w:hAnsi="Cambria" w:cs="Cambria" w:eastAsia="Cambria"/>
          <w:sz w:val="28"/>
          <w:szCs w:val="28"/>
          <w:color w:val="365F91"/>
          <w:spacing w:val="1"/>
          <w:w w:val="100"/>
          <w:b/>
          <w:bCs/>
        </w:rPr>
        <w:t>o</w:t>
      </w:r>
      <w:r>
        <w:rPr>
          <w:rFonts w:ascii="Cambria" w:hAnsi="Cambria" w:cs="Cambria" w:eastAsia="Cambria"/>
          <w:sz w:val="28"/>
          <w:szCs w:val="28"/>
          <w:color w:val="365F91"/>
          <w:spacing w:val="-6"/>
          <w:w w:val="100"/>
          <w:b/>
          <w:bCs/>
        </w:rPr>
        <w:t>n</w:t>
      </w:r>
      <w:r>
        <w:rPr>
          <w:rFonts w:ascii="Cambria" w:hAnsi="Cambria" w:cs="Cambria" w:eastAsia="Cambria"/>
          <w:sz w:val="28"/>
          <w:szCs w:val="28"/>
          <w:color w:val="365F91"/>
          <w:spacing w:val="0"/>
          <w:w w:val="100"/>
          <w:b/>
          <w:bCs/>
        </w:rPr>
        <w:t>s</w:t>
      </w:r>
      <w:r>
        <w:rPr>
          <w:rFonts w:ascii="Cambria" w:hAnsi="Cambria" w:cs="Cambria" w:eastAsia="Cambria"/>
          <w:sz w:val="28"/>
          <w:szCs w:val="28"/>
          <w:color w:val="000000"/>
          <w:spacing w:val="0"/>
          <w:w w:val="100"/>
        </w:rPr>
      </w:r>
    </w:p>
    <w:p>
      <w:pPr>
        <w:spacing w:before="42" w:after="0" w:line="274" w:lineRule="auto"/>
        <w:ind w:left="236" w:right="442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acti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can</w:t>
      </w:r>
      <w:r>
        <w:rPr>
          <w:rFonts w:ascii="Calibri" w:hAnsi="Calibri" w:cs="Calibri" w:eastAsia="Calibri"/>
          <w:sz w:val="22"/>
          <w:szCs w:val="22"/>
          <w:spacing w:val="1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</w:t>
      </w:r>
      <w:r>
        <w:rPr>
          <w:rFonts w:ascii="Calibri" w:hAnsi="Calibri" w:cs="Calibri" w:eastAsia="Calibri"/>
          <w:sz w:val="22"/>
          <w:szCs w:val="22"/>
          <w:spacing w:val="1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with</w:t>
      </w:r>
      <w:r>
        <w:rPr>
          <w:rFonts w:ascii="Calibri" w:hAnsi="Calibri" w:cs="Calibri" w:eastAsia="Calibri"/>
          <w:sz w:val="22"/>
          <w:szCs w:val="22"/>
          <w:spacing w:val="1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:</w:t>
      </w:r>
      <w:r>
        <w:rPr>
          <w:rFonts w:ascii="Calibri" w:hAnsi="Calibri" w:cs="Calibri" w:eastAsia="Calibri"/>
          <w:sz w:val="22"/>
          <w:szCs w:val="22"/>
          <w:spacing w:val="1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”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XFa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&lt;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:</w:t>
      </w:r>
      <w:r>
        <w:rPr>
          <w:rFonts w:ascii="Calibri" w:hAnsi="Calibri" w:cs="Calibri" w:eastAsia="Calibri"/>
          <w:sz w:val="22"/>
          <w:szCs w:val="22"/>
          <w:spacing w:val="1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&gt;</w:t>
      </w:r>
      <w:r>
        <w:rPr>
          <w:rFonts w:ascii="Calibri" w:hAnsi="Calibri" w:cs="Calibri" w:eastAsia="Calibri"/>
          <w:sz w:val="22"/>
          <w:szCs w:val="22"/>
          <w:spacing w:val="11"/>
          <w:w w:val="100"/>
        </w:rPr>
        <w:t>”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: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q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ad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ch,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4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6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</w:p>
    <w:p>
      <w:pPr>
        <w:spacing w:before="9" w:after="0" w:line="60" w:lineRule="exact"/>
        <w:jc w:val="left"/>
        <w:rPr>
          <w:sz w:val="6"/>
          <w:szCs w:val="6"/>
        </w:rPr>
      </w:pPr>
      <w:rPr/>
      <w:r>
        <w:rPr>
          <w:sz w:val="6"/>
          <w:szCs w:val="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22.679596" w:type="dxa"/>
      </w:tblPr>
      <w:tblGrid/>
      <w:tr>
        <w:trPr>
          <w:trHeight w:val="290" w:hRule="exact"/>
        </w:trPr>
        <w:tc>
          <w:tcPr>
            <w:tcW w:w="2186" w:type="dxa"/>
            <w:tcBorders>
              <w:top w:val="single" w:sz="8.48016" w:space="0" w:color="48ACC5"/>
              <w:bottom w:val="single" w:sz="8.47968" w:space="0" w:color="48ACC5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7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b/>
                <w:bCs/>
                <w:position w:val="1"/>
              </w:rPr>
              <w:t>Map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274" w:type="dxa"/>
            <w:tcBorders>
              <w:top w:val="single" w:sz="8.48016" w:space="0" w:color="48ACC5"/>
              <w:bottom w:val="single" w:sz="8.47968" w:space="0" w:color="48ACC5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7" w:lineRule="exact"/>
              <w:ind w:left="299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b/>
                <w:bCs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b/>
                <w:bCs/>
                <w:position w:val="1"/>
              </w:rPr>
              <w:t>ea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b/>
                <w:bCs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2899" w:type="dxa"/>
            <w:tcBorders>
              <w:top w:val="single" w:sz="8.48016" w:space="0" w:color="48ACC5"/>
              <w:bottom w:val="single" w:sz="8.47968" w:space="0" w:color="48ACC5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7" w:lineRule="exact"/>
              <w:ind w:left="304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b/>
                <w:bCs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b/>
                <w:bCs/>
                <w:position w:val="1"/>
              </w:rPr>
              <w:t>ea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b/>
                <w:bCs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265" w:hRule="exact"/>
        </w:trPr>
        <w:tc>
          <w:tcPr>
            <w:tcW w:w="2186" w:type="dxa"/>
            <w:tcBorders>
              <w:top w:val="single" w:sz="8.47968" w:space="0" w:color="48ACC5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5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i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i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i/>
                <w:position w:val="1"/>
              </w:rPr>
              <w:t>se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i/>
                <w:position w:val="1"/>
              </w:rPr>
              <w:t>G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i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i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i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274" w:type="dxa"/>
            <w:tcBorders>
              <w:top w:val="single" w:sz="8.47968" w:space="0" w:color="48ACC5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2899" w:type="dxa"/>
            <w:tcBorders>
              <w:top w:val="single" w:sz="8.47968" w:space="0" w:color="48ACC5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507" w:hRule="exact"/>
        </w:trPr>
        <w:tc>
          <w:tcPr>
            <w:tcW w:w="2186" w:type="dxa"/>
            <w:tcBorders>
              <w:top w:val="nil" w:sz="6" w:space="0" w:color="auto"/>
              <w:bottom w:val="single" w:sz="5.60032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44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Za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vo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3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4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245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ca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g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7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274" w:type="dxa"/>
            <w:tcBorders>
              <w:top w:val="nil" w:sz="6" w:space="0" w:color="auto"/>
              <w:bottom w:val="single" w:sz="5.60032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39" w:lineRule="exact"/>
              <w:ind w:left="299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RU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250" w:lineRule="exact"/>
              <w:ind w:left="299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RU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2899" w:type="dxa"/>
            <w:tcBorders>
              <w:top w:val="nil" w:sz="6" w:space="0" w:color="auto"/>
              <w:bottom w:val="single" w:sz="5.60032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39" w:lineRule="exact"/>
              <w:ind w:left="304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US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250" w:lineRule="exact"/>
              <w:ind w:left="304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CN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263" w:hRule="exact"/>
        </w:trPr>
        <w:tc>
          <w:tcPr>
            <w:tcW w:w="2186" w:type="dxa"/>
            <w:tcBorders>
              <w:top w:val="single" w:sz="5.60032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F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oo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5"/>
                <w:w w:val="100"/>
                <w:position w:val="1"/>
              </w:rPr>
              <w:t>Z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274" w:type="dxa"/>
            <w:tcBorders>
              <w:top w:val="single" w:sz="5.60032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299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US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2899" w:type="dxa"/>
            <w:tcBorders>
              <w:top w:val="single" w:sz="5.60032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04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CN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265" w:hRule="exact"/>
        </w:trPr>
        <w:tc>
          <w:tcPr>
            <w:tcW w:w="2186" w:type="dxa"/>
            <w:tcBorders>
              <w:top w:val="nil" w:sz="6" w:space="0" w:color="auto"/>
              <w:bottom w:val="single" w:sz="2.71992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G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Rail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w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7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274" w:type="dxa"/>
            <w:tcBorders>
              <w:top w:val="nil" w:sz="6" w:space="0" w:color="auto"/>
              <w:bottom w:val="single" w:sz="2.71992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299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RU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2899" w:type="dxa"/>
            <w:tcBorders>
              <w:top w:val="nil" w:sz="6" w:space="0" w:color="auto"/>
              <w:bottom w:val="single" w:sz="2.71992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304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CN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270" w:hRule="exact"/>
        </w:trPr>
        <w:tc>
          <w:tcPr>
            <w:tcW w:w="2186" w:type="dxa"/>
            <w:tcBorders>
              <w:top w:val="single" w:sz="2.71992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7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aracel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5"/>
                <w:w w:val="100"/>
                <w:position w:val="1"/>
              </w:rPr>
              <w:t>rm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274" w:type="dxa"/>
            <w:tcBorders>
              <w:top w:val="single" w:sz="2.71992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7" w:lineRule="exact"/>
              <w:ind w:left="299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US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2899" w:type="dxa"/>
            <w:tcBorders>
              <w:top w:val="single" w:sz="2.71992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7" w:lineRule="exact"/>
              <w:ind w:left="304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CN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275" w:hRule="exact"/>
        </w:trPr>
        <w:tc>
          <w:tcPr>
            <w:tcW w:w="2186" w:type="dxa"/>
            <w:tcBorders>
              <w:top w:val="nil" w:sz="6" w:space="0" w:color="auto"/>
              <w:bottom w:val="single" w:sz="4.639840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Operat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4"/>
                <w:w w:val="100"/>
                <w:position w:val="1"/>
              </w:rPr>
              <w:t>k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er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274" w:type="dxa"/>
            <w:tcBorders>
              <w:top w:val="nil" w:sz="6" w:space="0" w:color="auto"/>
              <w:bottom w:val="single" w:sz="4.639840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299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US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2899" w:type="dxa"/>
            <w:tcBorders>
              <w:top w:val="nil" w:sz="6" w:space="0" w:color="auto"/>
              <w:bottom w:val="single" w:sz="4.639840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304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RU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263" w:hRule="exact"/>
        </w:trPr>
        <w:tc>
          <w:tcPr>
            <w:tcW w:w="2186" w:type="dxa"/>
            <w:tcBorders>
              <w:top w:val="single" w:sz="4.639840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ai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an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274" w:type="dxa"/>
            <w:tcBorders>
              <w:top w:val="single" w:sz="4.639840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299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US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2899" w:type="dxa"/>
            <w:tcBorders>
              <w:top w:val="single" w:sz="4.639840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04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CN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275" w:hRule="exact"/>
        </w:trPr>
        <w:tc>
          <w:tcPr>
            <w:tcW w:w="2186" w:type="dxa"/>
            <w:tcBorders>
              <w:top w:val="nil" w:sz="6" w:space="0" w:color="auto"/>
              <w:bottom w:val="single" w:sz="3.67992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iege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f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4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gh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ai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274" w:type="dxa"/>
            <w:tcBorders>
              <w:top w:val="nil" w:sz="6" w:space="0" w:color="auto"/>
              <w:bottom w:val="single" w:sz="3.67992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299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US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2899" w:type="dxa"/>
            <w:tcBorders>
              <w:top w:val="nil" w:sz="6" w:space="0" w:color="auto"/>
              <w:bottom w:val="single" w:sz="3.67992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304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CN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263" w:hRule="exact"/>
        </w:trPr>
        <w:tc>
          <w:tcPr>
            <w:tcW w:w="2186" w:type="dxa"/>
            <w:tcBorders>
              <w:top w:val="single" w:sz="3.67992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gu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5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ss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274" w:type="dxa"/>
            <w:tcBorders>
              <w:top w:val="single" w:sz="3.67992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299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RU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2899" w:type="dxa"/>
            <w:tcBorders>
              <w:top w:val="single" w:sz="3.67992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0" w:lineRule="exact"/>
              <w:ind w:left="304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CN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275" w:hRule="exact"/>
        </w:trPr>
        <w:tc>
          <w:tcPr>
            <w:tcW w:w="2186" w:type="dxa"/>
            <w:tcBorders>
              <w:top w:val="nil" w:sz="6" w:space="0" w:color="auto"/>
              <w:bottom w:val="single" w:sz="3.6804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awn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position w:val="1"/>
              </w:rPr>
              <w:t>k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274" w:type="dxa"/>
            <w:tcBorders>
              <w:top w:val="nil" w:sz="6" w:space="0" w:color="auto"/>
              <w:bottom w:val="single" w:sz="3.6804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299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US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2899" w:type="dxa"/>
            <w:tcBorders>
              <w:top w:val="nil" w:sz="6" w:space="0" w:color="auto"/>
              <w:bottom w:val="single" w:sz="3.6804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304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CN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263" w:hRule="exact"/>
        </w:trPr>
        <w:tc>
          <w:tcPr>
            <w:tcW w:w="2186" w:type="dxa"/>
            <w:tcBorders>
              <w:top w:val="single" w:sz="3.6804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i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i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i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i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i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i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i/>
                <w:position w:val="1"/>
              </w:rPr>
              <w:t>Ri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i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5"/>
                <w:w w:val="100"/>
                <w:i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i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i/>
                <w:position w:val="1"/>
              </w:rPr>
              <w:t>g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274" w:type="dxa"/>
            <w:tcBorders>
              <w:top w:val="single" w:sz="3.6804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2899" w:type="dxa"/>
            <w:tcBorders>
              <w:top w:val="single" w:sz="3.6804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77" w:hRule="exact"/>
        </w:trPr>
        <w:tc>
          <w:tcPr>
            <w:tcW w:w="2186" w:type="dxa"/>
            <w:tcBorders>
              <w:top w:val="nil" w:sz="6" w:space="0" w:color="auto"/>
              <w:bottom w:val="single" w:sz="4.64032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ilk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ad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274" w:type="dxa"/>
            <w:tcBorders>
              <w:top w:val="nil" w:sz="6" w:space="0" w:color="auto"/>
              <w:bottom w:val="single" w:sz="4.64032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299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US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2899" w:type="dxa"/>
            <w:tcBorders>
              <w:top w:val="nil" w:sz="6" w:space="0" w:color="auto"/>
              <w:bottom w:val="single" w:sz="4.64032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304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CN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</w:tr>
    </w:tbl>
    <w:p>
      <w:pPr>
        <w:jc w:val="left"/>
        <w:spacing w:after="0"/>
        <w:sectPr>
          <w:pgSz w:w="11940" w:h="16860"/>
          <w:pgMar w:top="1360" w:bottom="0" w:left="1180" w:right="1000"/>
        </w:sectPr>
      </w:pPr>
      <w:rPr/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8.479996" w:type="dxa"/>
      </w:tblPr>
      <w:tblGrid/>
      <w:tr>
        <w:trPr>
          <w:trHeight w:val="261" w:hRule="exact"/>
        </w:trPr>
        <w:tc>
          <w:tcPr>
            <w:tcW w:w="2311" w:type="dxa"/>
            <w:tcBorders>
              <w:top w:val="single" w:sz="2.72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8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ltai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g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935" w:type="dxa"/>
            <w:tcBorders>
              <w:top w:val="single" w:sz="2.72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8" w:lineRule="exact"/>
              <w:ind w:left="174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US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3113" w:type="dxa"/>
            <w:tcBorders>
              <w:top w:val="single" w:sz="2.72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8" w:lineRule="exact"/>
              <w:ind w:left="51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CN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272" w:hRule="exact"/>
        </w:trPr>
        <w:tc>
          <w:tcPr>
            <w:tcW w:w="2311" w:type="dxa"/>
            <w:tcBorders>
              <w:top w:val="nil" w:sz="6" w:space="0" w:color="auto"/>
              <w:bottom w:val="single" w:sz="3.68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G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ilin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  <w:position w:val="1"/>
              </w:rPr>
              <w:t>k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935" w:type="dxa"/>
            <w:tcBorders>
              <w:top w:val="nil" w:sz="6" w:space="0" w:color="auto"/>
              <w:bottom w:val="single" w:sz="3.68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174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US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3113" w:type="dxa"/>
            <w:tcBorders>
              <w:top w:val="nil" w:sz="6" w:space="0" w:color="auto"/>
              <w:bottom w:val="single" w:sz="3.68" w:space="0" w:color="D2EAEE"/>
              <w:left w:val="nil" w:sz="6" w:space="0" w:color="auto"/>
              <w:right w:val="nil" w:sz="6" w:space="0" w:color="auto"/>
            </w:tcBorders>
            <w:shd w:val="clear" w:color="auto" w:fill="D2EAEE"/>
          </w:tcPr>
          <w:p>
            <w:pPr>
              <w:spacing w:before="0" w:after="0" w:line="258" w:lineRule="exact"/>
              <w:ind w:left="51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CN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868" w:hRule="exact"/>
        </w:trPr>
        <w:tc>
          <w:tcPr>
            <w:tcW w:w="2311" w:type="dxa"/>
            <w:tcBorders>
              <w:top w:val="single" w:sz="3.68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8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ra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g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ss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22" w:after="0" w:line="240" w:lineRule="auto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i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i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i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i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i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i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2"/>
                <w:w w:val="100"/>
                <w:i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i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i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3"/>
                <w:w w:val="100"/>
                <w:i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i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2"/>
                <w:w w:val="100"/>
                <w:i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i/>
              </w:rPr>
              <w:t>lt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</w:rPr>
            </w:r>
          </w:p>
          <w:p>
            <w:pPr>
              <w:spacing w:before="22" w:after="0" w:line="240" w:lineRule="auto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Cas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2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2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er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3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</w:rPr>
              <w:t>20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4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935" w:type="dxa"/>
            <w:tcBorders>
              <w:top w:val="single" w:sz="3.68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8" w:lineRule="exact"/>
              <w:ind w:left="174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US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2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74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US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3113" w:type="dxa"/>
            <w:tcBorders>
              <w:top w:val="single" w:sz="3.68" w:space="0" w:color="D2EAEE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8" w:lineRule="exact"/>
              <w:ind w:left="51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CN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2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51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RU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  <w:tr>
        <w:trPr>
          <w:trHeight w:val="613" w:hRule="exact"/>
        </w:trPr>
        <w:tc>
          <w:tcPr>
            <w:tcW w:w="23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8" w:lineRule="exact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F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ir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3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position w:val="1"/>
              </w:rPr>
              <w:t>20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4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22" w:after="0" w:line="240" w:lineRule="auto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Oper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2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ti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tro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2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</w:rPr>
              <w:t>20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4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9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8" w:lineRule="exact"/>
              <w:ind w:left="174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US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22" w:after="0" w:line="240" w:lineRule="auto"/>
              <w:ind w:left="174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US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311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8" w:lineRule="exact"/>
              <w:ind w:left="51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position w:val="1"/>
              </w:rPr>
              <w:t>RU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22" w:after="0" w:line="240" w:lineRule="auto"/>
              <w:ind w:left="51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RU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  <w:tr>
        <w:trPr>
          <w:trHeight w:val="356" w:hRule="exact"/>
        </w:trPr>
        <w:tc>
          <w:tcPr>
            <w:tcW w:w="23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i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i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i/>
              </w:rPr>
              <w:t>v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  <w:i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i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i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i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i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  <w:i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  <w:i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  <w:i/>
              </w:rPr>
              <w:t>ke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9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311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55" w:hRule="exact"/>
        </w:trPr>
        <w:tc>
          <w:tcPr>
            <w:tcW w:w="23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3" w:after="0" w:line="240" w:lineRule="auto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Is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9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3" w:after="0" w:line="240" w:lineRule="auto"/>
              <w:ind w:left="174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US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311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3" w:after="0" w:line="240" w:lineRule="auto"/>
              <w:ind w:left="51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CH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  <w:tr>
        <w:trPr>
          <w:trHeight w:val="357" w:hRule="exact"/>
        </w:trPr>
        <w:tc>
          <w:tcPr>
            <w:tcW w:w="23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3" w:after="0" w:line="240" w:lineRule="auto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sha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Strike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9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3" w:after="0" w:line="240" w:lineRule="auto"/>
              <w:ind w:left="174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US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311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3" w:after="0" w:line="240" w:lineRule="auto"/>
              <w:ind w:left="51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CH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  <w:tr>
        <w:trPr>
          <w:trHeight w:val="357" w:hRule="exact"/>
        </w:trPr>
        <w:tc>
          <w:tcPr>
            <w:tcW w:w="23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5" w:after="0" w:line="240" w:lineRule="auto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Wa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</w:rPr>
              <w:t>v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Bre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2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k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9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5" w:after="0" w:line="240" w:lineRule="auto"/>
              <w:ind w:left="174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US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311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5" w:after="0" w:line="240" w:lineRule="auto"/>
              <w:ind w:left="51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CH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  <w:tr>
        <w:trPr>
          <w:trHeight w:val="388" w:hRule="exact"/>
        </w:trPr>
        <w:tc>
          <w:tcPr>
            <w:tcW w:w="23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3" w:after="0" w:line="240" w:lineRule="auto"/>
              <w:ind w:left="10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Operat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3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-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rtar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9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3" w:after="0" w:line="240" w:lineRule="auto"/>
              <w:ind w:left="174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US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311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3" w:after="0" w:line="240" w:lineRule="auto"/>
              <w:ind w:left="51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2E849B"/>
                <w:spacing w:val="0"/>
                <w:w w:val="100"/>
              </w:rPr>
              <w:t>CH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Sz w:w="11940" w:h="16860"/>
          <w:pgMar w:top="1240" w:bottom="280" w:left="1200" w:right="1680"/>
        </w:sectPr>
      </w:pPr>
      <w:rPr/>
    </w:p>
    <w:p>
      <w:pPr>
        <w:spacing w:before="50" w:after="0" w:line="240" w:lineRule="auto"/>
        <w:ind w:left="116" w:right="-20"/>
        <w:jc w:val="left"/>
        <w:tabs>
          <w:tab w:pos="2480" w:val="left"/>
          <w:tab w:pos="3760" w:val="left"/>
        </w:tabs>
        <w:rPr>
          <w:rFonts w:ascii="Calibri" w:hAnsi="Calibri" w:cs="Calibri" w:eastAsia="Calibri"/>
          <w:sz w:val="22"/>
          <w:szCs w:val="22"/>
        </w:rPr>
      </w:pPr>
      <w:rPr/>
      <w:r>
        <w:rPr/>
        <w:pict>
          <v:group style="position:absolute;margin-left:64.699997pt;margin-top:32.593651pt;width:318.55pt;height:.1pt;mso-position-horizontal-relative:page;mso-position-vertical-relative:paragraph;z-index:-657" coordorigin="1294,652" coordsize="6371,2">
            <v:shape style="position:absolute;left:1294;top:652;width:6371;height:2" coordorigin="1294,652" coordsize="6371,0" path="m1294,652l7665,652e" filled="f" stroked="t" strokeweight="1.06pt" strokecolor="#48ACC5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color w:val="2E849B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color w:val="2E849B"/>
          <w:spacing w:val="2"/>
          <w:w w:val="100"/>
        </w:rPr>
        <w:t>l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Of</w:t>
      </w:r>
      <w:r>
        <w:rPr>
          <w:rFonts w:ascii="Calibri" w:hAnsi="Calibri" w:cs="Calibri" w:eastAsia="Calibri"/>
          <w:sz w:val="22"/>
          <w:szCs w:val="22"/>
          <w:color w:val="2E849B"/>
          <w:spacing w:val="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-2"/>
          <w:w w:val="100"/>
        </w:rPr>
        <w:t>O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an</w:t>
      </w:r>
      <w:r>
        <w:rPr>
          <w:rFonts w:ascii="Calibri" w:hAnsi="Calibri" w:cs="Calibri" w:eastAsia="Calibri"/>
          <w:sz w:val="22"/>
          <w:szCs w:val="22"/>
          <w:color w:val="2E849B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color w:val="2E849B"/>
          <w:spacing w:val="1"/>
          <w:w w:val="100"/>
        </w:rPr>
        <w:t>201</w:t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4</w:t>
        <w:tab/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US</w:t>
        <w:tab/>
      </w:r>
      <w:r>
        <w:rPr>
          <w:rFonts w:ascii="Calibri" w:hAnsi="Calibri" w:cs="Calibri" w:eastAsia="Calibri"/>
          <w:sz w:val="22"/>
          <w:szCs w:val="22"/>
          <w:color w:val="2E849B"/>
          <w:spacing w:val="0"/>
          <w:w w:val="100"/>
        </w:rPr>
        <w:t>RU</w:t>
      </w:r>
      <w:r>
        <w:rPr>
          <w:rFonts w:ascii="Calibri" w:hAnsi="Calibri" w:cs="Calibri" w:eastAsia="Calibri"/>
          <w:sz w:val="22"/>
          <w:szCs w:val="22"/>
          <w:color w:val="000000"/>
          <w:spacing w:val="0"/>
          <w:w w:val="100"/>
        </w:rPr>
      </w:r>
    </w:p>
    <w:sectPr>
      <w:pgSz w:w="11940" w:h="16860"/>
      <w:pgMar w:top="1260" w:bottom="280" w:left="13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Smedback, Robin - Contractor</dc:creator>
  <dcterms:created xsi:type="dcterms:W3CDTF">2014-04-01T10:34:04Z</dcterms:created>
  <dcterms:modified xsi:type="dcterms:W3CDTF">2014-04-01T10:34:04Z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2014-03-31T00:00:00Z</vt:filetime>
  </property>
  <property fmtid="{D5CDD505-2E9C-101B-9397-08002B2CF9AE}" pid="3" name="LastSaved">
    <vt:filetime>2014-04-01T00:00:00Z</vt:filetime>
  </property>
</Properties>
</file>